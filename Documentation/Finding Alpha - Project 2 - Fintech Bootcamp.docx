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5B42F5" w14:textId="59595735" w:rsidR="001273C1" w:rsidRDefault="006969E2">
      <w:pPr>
        <w:pStyle w:val="Title"/>
      </w:pPr>
      <w:r>
        <w:t xml:space="preserve">FindING ALPHA </w:t>
      </w:r>
    </w:p>
    <w:p w14:paraId="6CCE83E1" w14:textId="3914E511" w:rsidR="006969E2" w:rsidRDefault="006969E2" w:rsidP="006969E2">
      <w:pPr>
        <w:pStyle w:val="Subtitle"/>
      </w:pPr>
      <w:r>
        <w:t xml:space="preserve">SAIM ZUBERI </w:t>
      </w:r>
    </w:p>
    <w:p w14:paraId="57B7ED75" w14:textId="34F9C385" w:rsidR="001273C1" w:rsidRDefault="006969E2" w:rsidP="006969E2">
      <w:pPr>
        <w:pStyle w:val="Subtitle"/>
      </w:pPr>
      <w:r>
        <w:t xml:space="preserve">FINTECH BOOTCAMP </w:t>
      </w:r>
    </w:p>
    <w:p w14:paraId="461D920C" w14:textId="77777777" w:rsidR="001273C1" w:rsidRDefault="00000000">
      <w:pPr>
        <w:pStyle w:val="Heading1"/>
      </w:pPr>
      <w:sdt>
        <w:sdtPr>
          <w:alias w:val="Overview:"/>
          <w:tag w:val="Overview:"/>
          <w:id w:val="-1324508684"/>
          <w:placeholder>
            <w:docPart w:val="108F586542C5B649A6AD275679FA6C5B"/>
          </w:placeholder>
          <w:temporary/>
          <w:showingPlcHdr/>
          <w15:appearance w15:val="hidden"/>
        </w:sdtPr>
        <w:sdtContent>
          <w:r w:rsidR="00386778">
            <w:t>Overview</w:t>
          </w:r>
        </w:sdtContent>
      </w:sdt>
    </w:p>
    <w:p w14:paraId="6A65526C" w14:textId="77777777" w:rsidR="001273C1" w:rsidRDefault="001273C1">
      <w:pPr>
        <w:pStyle w:val="NoSpacing"/>
      </w:pPr>
    </w:p>
    <w:p w14:paraId="6D023B50" w14:textId="77777777" w:rsidR="006969E2" w:rsidRDefault="00000000">
      <w:sdt>
        <w:sdtPr>
          <w:alias w:val="Your Company name:"/>
          <w:tag w:val="Your Company name:"/>
          <w:id w:val="-1319412129"/>
          <w:placeholder>
            <w:docPart w:val="F891ECB5C9ED4143819E0791FD1D823A"/>
          </w:placeholder>
          <w:dataBinding w:prefixMappings="xmlns:ns0='http://schemas.openxmlformats.org/officeDocument/2006/extended-properties' " w:xpath="/ns0:Properties[1]/ns0:Company[1]" w:storeItemID="{6668398D-A668-4E3E-A5EB-62B293D839F1}"/>
          <w15:appearance w15:val="hidden"/>
          <w:text/>
        </w:sdtPr>
        <w:sdtContent>
          <w:r w:rsidR="006969E2">
            <w:t>I am</w:t>
          </w:r>
        </w:sdtContent>
      </w:sdt>
      <w:r w:rsidR="00C16778">
        <w:t xml:space="preserve"> </w:t>
      </w:r>
      <w:r w:rsidR="006969E2">
        <w:t xml:space="preserve">pleased to submit the proposal for the Finding Alpha, </w:t>
      </w:r>
      <w:proofErr w:type="gramStart"/>
      <w:r w:rsidR="006969E2">
        <w:t>a</w:t>
      </w:r>
      <w:proofErr w:type="gramEnd"/>
      <w:r w:rsidR="006969E2">
        <w:t xml:space="preserve"> AI driven strategy to create a vote for a Buy or Sell of any crypto currency or equity which would allow. The implementation should allow me to demonstrate everything that we have learned so far with request to Fintech Bootcamp and implement the same in a manner that would allow automated buy or sell decision. </w:t>
      </w:r>
    </w:p>
    <w:p w14:paraId="65C10FCC" w14:textId="6BFB81ED" w:rsidR="006969E2" w:rsidRDefault="006969E2">
      <w:r>
        <w:t xml:space="preserve">To cap the AI strategy, we will be doing back testing and Alpha calculations against a Buy and Hold Strategy.  </w:t>
      </w:r>
    </w:p>
    <w:p w14:paraId="497C4C67" w14:textId="77777777" w:rsidR="001273C1" w:rsidRDefault="00000000">
      <w:pPr>
        <w:pStyle w:val="Heading2"/>
      </w:pPr>
      <w:sdt>
        <w:sdtPr>
          <w:alias w:val="The Objective:"/>
          <w:tag w:val="The Objective:"/>
          <w:id w:val="-75594084"/>
          <w:placeholder>
            <w:docPart w:val="2A60DDE10540FC4C9F8D2FFB41210282"/>
          </w:placeholder>
          <w:temporary/>
          <w:showingPlcHdr/>
          <w15:appearance w15:val="hidden"/>
        </w:sdtPr>
        <w:sdtContent>
          <w:r w:rsidR="00386778">
            <w:t>The Objective</w:t>
          </w:r>
        </w:sdtContent>
      </w:sdt>
    </w:p>
    <w:p w14:paraId="6850C5DA" w14:textId="77777777" w:rsidR="001273C1" w:rsidRDefault="001273C1">
      <w:pPr>
        <w:pStyle w:val="NoSpacing"/>
      </w:pPr>
    </w:p>
    <w:p w14:paraId="7DC31B47" w14:textId="6E4D187F" w:rsidR="001273C1" w:rsidRDefault="00000000">
      <w:pPr>
        <w:pStyle w:val="ListBullet"/>
      </w:pPr>
      <w:sdt>
        <w:sdtPr>
          <w:alias w:val="Need #1:"/>
          <w:tag w:val="Need #1:"/>
          <w:id w:val="890539782"/>
          <w:placeholder>
            <w:docPart w:val="DCD4D2B8A095B8438179489DFEB838AE"/>
          </w:placeholder>
          <w:temporary/>
          <w:showingPlcHdr/>
          <w15:appearance w15:val="hidden"/>
        </w:sdtPr>
        <w:sdtContent>
          <w:r w:rsidR="00386778">
            <w:t>Need #1:</w:t>
          </w:r>
        </w:sdtContent>
      </w:sdt>
      <w:r w:rsidR="00C16778">
        <w:t xml:space="preserve"> </w:t>
      </w:r>
      <w:r w:rsidR="006969E2">
        <w:t xml:space="preserve">Implement Random Forest, Logistic Regression and Neural Network to a group of crypto and equities to generate buy and sell signals. </w:t>
      </w:r>
    </w:p>
    <w:p w14:paraId="40FA5FE4" w14:textId="7362EBB7" w:rsidR="001273C1" w:rsidRDefault="00000000">
      <w:pPr>
        <w:pStyle w:val="ListBullet"/>
      </w:pPr>
      <w:sdt>
        <w:sdtPr>
          <w:alias w:val="Need #2:"/>
          <w:tag w:val="Need #2:"/>
          <w:id w:val="1973086966"/>
          <w:placeholder>
            <w:docPart w:val="01C7683DDE84914C8986C32937833A22"/>
          </w:placeholder>
          <w:temporary/>
          <w:showingPlcHdr/>
          <w15:appearance w15:val="hidden"/>
        </w:sdtPr>
        <w:sdtContent>
          <w:r w:rsidR="00386778">
            <w:t>Need #2:</w:t>
          </w:r>
        </w:sdtContent>
      </w:sdt>
      <w:r w:rsidR="00C16778">
        <w:t xml:space="preserve"> </w:t>
      </w:r>
      <w:r w:rsidR="006969E2">
        <w:t xml:space="preserve">Implement a voting system that would allow for majority voting rule (66%) for any buy and hold decision. </w:t>
      </w:r>
    </w:p>
    <w:p w14:paraId="603D7349" w14:textId="286582E1" w:rsidR="001273C1" w:rsidRDefault="00000000">
      <w:pPr>
        <w:pStyle w:val="ListBullet"/>
      </w:pPr>
      <w:sdt>
        <w:sdtPr>
          <w:alias w:val="Need #3:"/>
          <w:tag w:val="Need #3:"/>
          <w:id w:val="-580906833"/>
          <w:placeholder>
            <w:docPart w:val="07273CA453F6B348BD7D6C054CF8D896"/>
          </w:placeholder>
          <w:temporary/>
          <w:showingPlcHdr/>
          <w15:appearance w15:val="hidden"/>
        </w:sdtPr>
        <w:sdtContent>
          <w:r w:rsidR="00386778">
            <w:t>Need #3:</w:t>
          </w:r>
        </w:sdtContent>
      </w:sdt>
      <w:r w:rsidR="00C16778">
        <w:t xml:space="preserve"> </w:t>
      </w:r>
      <w:r w:rsidR="006969E2">
        <w:t xml:space="preserve">Comparison between </w:t>
      </w:r>
      <w:r w:rsidR="00243DA0">
        <w:t xml:space="preserve">Buy and Hold and repeated Buy and Sell implementation. </w:t>
      </w:r>
    </w:p>
    <w:p w14:paraId="307C9FF9" w14:textId="77777777" w:rsidR="001273C1" w:rsidRDefault="00000000">
      <w:pPr>
        <w:pStyle w:val="Heading2"/>
      </w:pPr>
      <w:sdt>
        <w:sdtPr>
          <w:alias w:val="The Opportunity:"/>
          <w:tag w:val="The Opportunity:"/>
          <w:id w:val="295649087"/>
          <w:placeholder>
            <w:docPart w:val="B92F0078D9189148B215F2EFA1752A72"/>
          </w:placeholder>
          <w:temporary/>
          <w:showingPlcHdr/>
          <w15:appearance w15:val="hidden"/>
        </w:sdtPr>
        <w:sdtContent>
          <w:r w:rsidR="00386778">
            <w:t>The Opportunity</w:t>
          </w:r>
        </w:sdtContent>
      </w:sdt>
    </w:p>
    <w:p w14:paraId="5A870BC3" w14:textId="77777777" w:rsidR="001273C1" w:rsidRDefault="001273C1">
      <w:pPr>
        <w:pStyle w:val="NoSpacing"/>
      </w:pPr>
    </w:p>
    <w:p w14:paraId="09DB0DF0" w14:textId="314EDD29" w:rsidR="001273C1" w:rsidRDefault="00243DA0">
      <w:pPr>
        <w:pStyle w:val="ListBullet"/>
      </w:pPr>
      <w:r>
        <w:t xml:space="preserve">If possible and time permits, I will try to generate future price predictions using FB Prophet and see what the result of the of the strategy is.  </w:t>
      </w:r>
    </w:p>
    <w:p w14:paraId="39706773" w14:textId="77777777" w:rsidR="001273C1" w:rsidRDefault="00000000">
      <w:pPr>
        <w:pStyle w:val="Heading2"/>
      </w:pPr>
      <w:sdt>
        <w:sdtPr>
          <w:alias w:val="Execution Strategy:"/>
          <w:tag w:val="Execution Strategy:"/>
          <w:id w:val="-738408525"/>
          <w:placeholder>
            <w:docPart w:val="0EB644446998FD438A2AA043A5C35BD8"/>
          </w:placeholder>
          <w:temporary/>
          <w:showingPlcHdr/>
          <w15:appearance w15:val="hidden"/>
        </w:sdtPr>
        <w:sdtContent>
          <w:r w:rsidR="00FC68B0">
            <w:t>Execution Strategy</w:t>
          </w:r>
        </w:sdtContent>
      </w:sdt>
    </w:p>
    <w:p w14:paraId="283D8650" w14:textId="05708029" w:rsidR="001273C1" w:rsidRDefault="00243DA0">
      <w:r>
        <w:t xml:space="preserve">We are predicting y: future price whereas feature set would be developed using the following possibilities. </w:t>
      </w:r>
    </w:p>
    <w:p w14:paraId="6CA4032C" w14:textId="6B0665E8" w:rsidR="00243DA0" w:rsidRDefault="00243DA0" w:rsidP="00243DA0">
      <w:pPr>
        <w:pStyle w:val="ListParagraph"/>
        <w:numPr>
          <w:ilvl w:val="0"/>
          <w:numId w:val="14"/>
        </w:numPr>
      </w:pPr>
      <w:r>
        <w:t xml:space="preserve">Percentage change </w:t>
      </w:r>
      <w:r w:rsidR="006D6776">
        <w:t>(close)</w:t>
      </w:r>
    </w:p>
    <w:p w14:paraId="6F806093" w14:textId="13EA8CB3" w:rsidR="006D6776" w:rsidRDefault="006D6776" w:rsidP="00243DA0">
      <w:pPr>
        <w:pStyle w:val="ListParagraph"/>
        <w:numPr>
          <w:ilvl w:val="0"/>
          <w:numId w:val="14"/>
        </w:numPr>
      </w:pPr>
      <w:r>
        <w:t>Percentage change of SMA</w:t>
      </w:r>
    </w:p>
    <w:p w14:paraId="014B6CEC" w14:textId="29464E64" w:rsidR="00243DA0" w:rsidRDefault="00243DA0" w:rsidP="00243DA0">
      <w:pPr>
        <w:pStyle w:val="ListParagraph"/>
        <w:numPr>
          <w:ilvl w:val="0"/>
          <w:numId w:val="14"/>
        </w:numPr>
      </w:pPr>
      <w:r>
        <w:t xml:space="preserve">Standard Deviation </w:t>
      </w:r>
    </w:p>
    <w:p w14:paraId="28DE5205" w14:textId="10C78A2B" w:rsidR="00243DA0" w:rsidRDefault="00243DA0" w:rsidP="00243DA0">
      <w:pPr>
        <w:pStyle w:val="ListParagraph"/>
        <w:numPr>
          <w:ilvl w:val="0"/>
          <w:numId w:val="14"/>
        </w:numPr>
      </w:pPr>
      <w:r>
        <w:t>Slope of the curve</w:t>
      </w:r>
    </w:p>
    <w:p w14:paraId="7EC56976" w14:textId="28247C6E" w:rsidR="00243DA0" w:rsidRDefault="00243DA0" w:rsidP="00243DA0">
      <w:pPr>
        <w:pStyle w:val="ListParagraph"/>
        <w:numPr>
          <w:ilvl w:val="0"/>
          <w:numId w:val="14"/>
        </w:numPr>
      </w:pPr>
      <w:r>
        <w:t>Volume – percentage change</w:t>
      </w:r>
    </w:p>
    <w:p w14:paraId="1AC653CA" w14:textId="387358E9" w:rsidR="006D6776" w:rsidRDefault="006D6776" w:rsidP="00243DA0">
      <w:pPr>
        <w:pStyle w:val="ListParagraph"/>
        <w:numPr>
          <w:ilvl w:val="0"/>
          <w:numId w:val="14"/>
        </w:numPr>
      </w:pPr>
      <w:r>
        <w:t>Normalized Volume Z-Score</w:t>
      </w:r>
    </w:p>
    <w:p w14:paraId="0D9DCA39" w14:textId="77777777" w:rsidR="00243DA0" w:rsidRDefault="00243DA0" w:rsidP="00243DA0">
      <w:pPr>
        <w:pStyle w:val="ListParagraph"/>
        <w:numPr>
          <w:ilvl w:val="0"/>
          <w:numId w:val="14"/>
        </w:numPr>
      </w:pPr>
      <w:r>
        <w:t>RSI</w:t>
      </w:r>
    </w:p>
    <w:p w14:paraId="47F14F61" w14:textId="7C927315" w:rsidR="00243DA0" w:rsidRDefault="00243DA0" w:rsidP="00243DA0">
      <w:pPr>
        <w:pStyle w:val="ListParagraph"/>
        <w:numPr>
          <w:ilvl w:val="0"/>
          <w:numId w:val="14"/>
        </w:numPr>
      </w:pPr>
      <w:r>
        <w:t xml:space="preserve">Rolling Z- score </w:t>
      </w:r>
    </w:p>
    <w:p w14:paraId="1955F813" w14:textId="2744FC81" w:rsidR="00243DA0" w:rsidRDefault="006D6776" w:rsidP="00243DA0">
      <w:pPr>
        <w:pStyle w:val="ListParagraph"/>
        <w:numPr>
          <w:ilvl w:val="0"/>
          <w:numId w:val="14"/>
        </w:numPr>
      </w:pPr>
      <w:r>
        <w:t>//Close/</w:t>
      </w:r>
      <w:r w:rsidR="00243DA0">
        <w:t xml:space="preserve">Simple Moving Average </w:t>
      </w:r>
    </w:p>
    <w:p w14:paraId="290EA5F5" w14:textId="365D361E" w:rsidR="001273C1" w:rsidRDefault="006D6776" w:rsidP="00243DA0">
      <w:pPr>
        <w:pStyle w:val="ListParagraph"/>
        <w:numPr>
          <w:ilvl w:val="0"/>
          <w:numId w:val="14"/>
        </w:numPr>
      </w:pPr>
      <w:r>
        <w:t>//Close/</w:t>
      </w:r>
      <w:r w:rsidR="00243DA0">
        <w:t xml:space="preserve">Weighted Moving Average etc. </w:t>
      </w:r>
    </w:p>
    <w:p w14:paraId="3201721C" w14:textId="73F3867F" w:rsidR="001273C1" w:rsidRDefault="00000000">
      <w:pPr>
        <w:pStyle w:val="Heading2"/>
      </w:pPr>
      <w:sdt>
        <w:sdtPr>
          <w:alias w:val="Resources:"/>
          <w:tag w:val="Resources:"/>
          <w:id w:val="-1209876853"/>
          <w:placeholder>
            <w:docPart w:val="4363577877595E408BD5C7FCEA759CA5"/>
          </w:placeholder>
          <w:temporary/>
          <w:showingPlcHdr/>
          <w15:appearance w15:val="hidden"/>
        </w:sdtPr>
        <w:sdtContent>
          <w:r w:rsidR="00FC68B0">
            <w:t>Resources</w:t>
          </w:r>
        </w:sdtContent>
      </w:sdt>
    </w:p>
    <w:p w14:paraId="607BB6DD" w14:textId="5030BDF5" w:rsidR="00685333" w:rsidRDefault="00685333" w:rsidP="00685333">
      <w:pPr>
        <w:pStyle w:val="ListParagraph"/>
        <w:numPr>
          <w:ilvl w:val="0"/>
          <w:numId w:val="15"/>
        </w:numPr>
      </w:pPr>
      <w:r>
        <w:t xml:space="preserve">Project 1 – Crypto BOT </w:t>
      </w:r>
    </w:p>
    <w:p w14:paraId="78F44740" w14:textId="57D92401" w:rsidR="00685333" w:rsidRDefault="00685333" w:rsidP="00685333">
      <w:pPr>
        <w:pStyle w:val="ListParagraph"/>
        <w:numPr>
          <w:ilvl w:val="0"/>
          <w:numId w:val="15"/>
        </w:numPr>
      </w:pPr>
      <w:r>
        <w:t xml:space="preserve">Pologon.io API </w:t>
      </w:r>
    </w:p>
    <w:p w14:paraId="40472849" w14:textId="2A387335" w:rsidR="00685333" w:rsidRPr="00685333" w:rsidRDefault="00685333" w:rsidP="00685333">
      <w:pPr>
        <w:pStyle w:val="ListParagraph"/>
        <w:numPr>
          <w:ilvl w:val="0"/>
          <w:numId w:val="15"/>
        </w:numPr>
      </w:pPr>
      <w:r>
        <w:lastRenderedPageBreak/>
        <w:t xml:space="preserve">Resource Material </w:t>
      </w:r>
    </w:p>
    <w:p w14:paraId="674F51A9" w14:textId="77777777" w:rsidR="001273C1" w:rsidRDefault="00000000">
      <w:pPr>
        <w:pStyle w:val="Heading2"/>
      </w:pPr>
      <w:sdt>
        <w:sdtPr>
          <w:alias w:val="Project Deliverables:"/>
          <w:tag w:val="Project Deliverables:"/>
          <w:id w:val="1450042905"/>
          <w:placeholder>
            <w:docPart w:val="C922CB4947622640BCC09B37D7C520B0"/>
          </w:placeholder>
          <w:temporary/>
          <w:showingPlcHdr/>
          <w15:appearance w15:val="hidden"/>
        </w:sdtPr>
        <w:sdtContent>
          <w:r w:rsidR="00FC68B0">
            <w:t>Project Deliverables</w:t>
          </w:r>
        </w:sdtContent>
      </w:sdt>
    </w:p>
    <w:p w14:paraId="68FCA5D8" w14:textId="77777777" w:rsidR="001273C1" w:rsidRDefault="00000000">
      <w:sdt>
        <w:sdtPr>
          <w:alias w:val="Enter description:"/>
          <w:tag w:val="Enter description:"/>
          <w:id w:val="-1933585156"/>
          <w:placeholder>
            <w:docPart w:val="E46E7EFF1E074546A2257E59AE2E07A6"/>
          </w:placeholder>
          <w:temporary/>
          <w:showingPlcHdr/>
          <w15:appearance w15:val="hidden"/>
        </w:sdtPr>
        <w:sdtContent>
          <w:r w:rsidR="00FC68B0">
            <w:t>Following is a complete list of all project deliverables:</w:t>
          </w:r>
        </w:sdtContent>
      </w:sdt>
    </w:p>
    <w:tbl>
      <w:tblPr>
        <w:tblStyle w:val="ProposalTable"/>
        <w:tblW w:w="3712" w:type="pct"/>
        <w:tblLook w:val="04A0" w:firstRow="1" w:lastRow="0" w:firstColumn="1" w:lastColumn="0" w:noHBand="0" w:noVBand="1"/>
        <w:tblDescription w:val="Project deliverables"/>
      </w:tblPr>
      <w:tblGrid>
        <w:gridCol w:w="6941"/>
      </w:tblGrid>
      <w:tr w:rsidR="00685333" w14:paraId="2A43AE34" w14:textId="77777777" w:rsidTr="00685333">
        <w:trPr>
          <w:cnfStyle w:val="100000000000" w:firstRow="1" w:lastRow="0" w:firstColumn="0" w:lastColumn="0" w:oddVBand="0" w:evenVBand="0" w:oddHBand="0" w:evenHBand="0" w:firstRowFirstColumn="0" w:firstRowLastColumn="0" w:lastRowFirstColumn="0" w:lastRowLastColumn="0"/>
        </w:trPr>
        <w:tc>
          <w:tcPr>
            <w:tcW w:w="5000" w:type="pct"/>
          </w:tcPr>
          <w:p w14:paraId="3F734D6C" w14:textId="77777777" w:rsidR="00685333" w:rsidRDefault="00685333">
            <w:sdt>
              <w:sdtPr>
                <w:alias w:val="Deliverable:"/>
                <w:tag w:val="Deliverable:"/>
                <w:id w:val="355699831"/>
                <w:placeholder>
                  <w:docPart w:val="AECD1B95DA42DD42AA16D65D8312FF0E"/>
                </w:placeholder>
                <w:temporary/>
                <w:showingPlcHdr/>
                <w15:appearance w15:val="hidden"/>
              </w:sdtPr>
              <w:sdtContent>
                <w:r>
                  <w:t>Deliverable</w:t>
                </w:r>
              </w:sdtContent>
            </w:sdt>
          </w:p>
        </w:tc>
      </w:tr>
      <w:tr w:rsidR="00685333" w14:paraId="208B300D" w14:textId="77777777" w:rsidTr="00685333">
        <w:tc>
          <w:tcPr>
            <w:tcW w:w="5000" w:type="pct"/>
          </w:tcPr>
          <w:p w14:paraId="017EC3E1" w14:textId="1261753F" w:rsidR="00685333" w:rsidRDefault="00685333">
            <w:r>
              <w:t>Working Software Application</w:t>
            </w:r>
          </w:p>
        </w:tc>
      </w:tr>
      <w:tr w:rsidR="00685333" w14:paraId="230DC4D3" w14:textId="77777777" w:rsidTr="00685333">
        <w:tc>
          <w:tcPr>
            <w:tcW w:w="5000" w:type="pct"/>
          </w:tcPr>
          <w:p w14:paraId="16BF16F3" w14:textId="3CCFCAD4" w:rsidR="00685333" w:rsidRDefault="00685333">
            <w:r>
              <w:t xml:space="preserve">End of Project Presentation </w:t>
            </w:r>
          </w:p>
        </w:tc>
      </w:tr>
      <w:tr w:rsidR="00685333" w14:paraId="1E399349" w14:textId="77777777" w:rsidTr="00685333">
        <w:tc>
          <w:tcPr>
            <w:tcW w:w="5000" w:type="pct"/>
          </w:tcPr>
          <w:p w14:paraId="6244A49F" w14:textId="62949BF5" w:rsidR="00685333" w:rsidRDefault="00685333">
            <w:r>
              <w:t xml:space="preserve">Git Hub Repo </w:t>
            </w:r>
          </w:p>
        </w:tc>
      </w:tr>
    </w:tbl>
    <w:p w14:paraId="45FE5DAC" w14:textId="1886595F" w:rsidR="001273C1" w:rsidRDefault="00000000" w:rsidP="00685333">
      <w:pPr>
        <w:pStyle w:val="Heading1"/>
      </w:pPr>
      <w:sdt>
        <w:sdtPr>
          <w:alias w:val="Expected Results:"/>
          <w:tag w:val="Expected Results:"/>
          <w:id w:val="1434475270"/>
          <w:placeholder>
            <w:docPart w:val="A3BAA56661227A4EBDE8469B6094D8FC"/>
          </w:placeholder>
          <w:temporary/>
          <w:showingPlcHdr/>
          <w15:appearance w15:val="hidden"/>
        </w:sdtPr>
        <w:sdtContent>
          <w:r w:rsidR="000322BF">
            <w:t>Expected Results</w:t>
          </w:r>
        </w:sdtContent>
      </w:sdt>
    </w:p>
    <w:p w14:paraId="0FEF9646" w14:textId="302A331B" w:rsidR="001273C1" w:rsidRDefault="00685333">
      <w:pPr>
        <w:pStyle w:val="ListBullet"/>
      </w:pPr>
      <w:r>
        <w:t xml:space="preserve">I would have been able to </w:t>
      </w:r>
      <w:proofErr w:type="gramStart"/>
      <w:r>
        <w:t>been</w:t>
      </w:r>
      <w:proofErr w:type="gramEnd"/>
      <w:r>
        <w:t xml:space="preserve"> able to demonstrate complete implementation of automated buy and sell strategy in comparison to buy and hold strategy. </w:t>
      </w:r>
    </w:p>
    <w:p w14:paraId="7564B5B9" w14:textId="2BCFC4AA" w:rsidR="001273C1" w:rsidRDefault="00685333">
      <w:pPr>
        <w:pStyle w:val="ListBullet"/>
      </w:pPr>
      <w:r>
        <w:t xml:space="preserve">A comparison of analysis by Buy and Hold and Automated Strategy </w:t>
      </w:r>
    </w:p>
    <w:p w14:paraId="5CB87BAF" w14:textId="30C5189A" w:rsidR="00685333" w:rsidRDefault="00685333">
      <w:pPr>
        <w:pStyle w:val="ListBullet"/>
      </w:pPr>
      <w:r>
        <w:t xml:space="preserve">Resulting Alpha. </w:t>
      </w:r>
    </w:p>
    <w:sectPr w:rsidR="00685333">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0A7162" w14:textId="77777777" w:rsidR="008B04C1" w:rsidRDefault="008B04C1">
      <w:pPr>
        <w:spacing w:after="0" w:line="240" w:lineRule="auto"/>
      </w:pPr>
      <w:r>
        <w:separator/>
      </w:r>
    </w:p>
  </w:endnote>
  <w:endnote w:type="continuationSeparator" w:id="0">
    <w:p w14:paraId="55F6D1FA" w14:textId="77777777" w:rsidR="008B04C1" w:rsidRDefault="008B0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B7440" w14:textId="77777777" w:rsidR="0088175F" w:rsidRDefault="0088175F" w:rsidP="0088175F">
    <w:pPr>
      <w:pStyle w:val="Footer"/>
    </w:pPr>
    <w:r>
      <w:fldChar w:fldCharType="begin"/>
    </w:r>
    <w:r>
      <w:instrText xml:space="preserve"> PAGE   \* MERGEFORMAT </w:instrText>
    </w:r>
    <w:r>
      <w:fldChar w:fldCharType="separate"/>
    </w:r>
    <w:r w:rsidR="004E5035">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F718B" w14:textId="77777777" w:rsidR="008B04C1" w:rsidRDefault="008B04C1">
      <w:pPr>
        <w:spacing w:after="0" w:line="240" w:lineRule="auto"/>
      </w:pPr>
      <w:r>
        <w:separator/>
      </w:r>
    </w:p>
  </w:footnote>
  <w:footnote w:type="continuationSeparator" w:id="0">
    <w:p w14:paraId="52C52460" w14:textId="77777777" w:rsidR="008B04C1" w:rsidRDefault="008B04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D254BA0"/>
    <w:multiLevelType w:val="hybridMultilevel"/>
    <w:tmpl w:val="21D2DA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57E5D71"/>
    <w:multiLevelType w:val="multilevel"/>
    <w:tmpl w:val="4470CA90"/>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2" w15:restartNumberingAfterBreak="0">
    <w:nsid w:val="66F87F6C"/>
    <w:multiLevelType w:val="hybridMultilevel"/>
    <w:tmpl w:val="EDCEA6C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1378781">
    <w:abstractNumId w:val="9"/>
  </w:num>
  <w:num w:numId="2" w16cid:durableId="1436098903">
    <w:abstractNumId w:val="11"/>
  </w:num>
  <w:num w:numId="3" w16cid:durableId="1356538707">
    <w:abstractNumId w:val="11"/>
    <w:lvlOverride w:ilvl="0">
      <w:startOverride w:val="1"/>
    </w:lvlOverride>
  </w:num>
  <w:num w:numId="4" w16cid:durableId="1293556243">
    <w:abstractNumId w:val="7"/>
  </w:num>
  <w:num w:numId="5" w16cid:durableId="1374185368">
    <w:abstractNumId w:val="6"/>
  </w:num>
  <w:num w:numId="6" w16cid:durableId="192503034">
    <w:abstractNumId w:val="5"/>
  </w:num>
  <w:num w:numId="7" w16cid:durableId="1999840605">
    <w:abstractNumId w:val="4"/>
  </w:num>
  <w:num w:numId="8" w16cid:durableId="1520773074">
    <w:abstractNumId w:val="8"/>
  </w:num>
  <w:num w:numId="9" w16cid:durableId="228854645">
    <w:abstractNumId w:val="3"/>
  </w:num>
  <w:num w:numId="10" w16cid:durableId="766576724">
    <w:abstractNumId w:val="2"/>
  </w:num>
  <w:num w:numId="11" w16cid:durableId="1792943414">
    <w:abstractNumId w:val="1"/>
  </w:num>
  <w:num w:numId="12" w16cid:durableId="804397074">
    <w:abstractNumId w:val="0"/>
  </w:num>
  <w:num w:numId="13" w16cid:durableId="16465413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248996314">
    <w:abstractNumId w:val="12"/>
  </w:num>
  <w:num w:numId="15" w16cid:durableId="100377454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9E2"/>
    <w:rsid w:val="000322BF"/>
    <w:rsid w:val="000C6A97"/>
    <w:rsid w:val="000E697B"/>
    <w:rsid w:val="00117948"/>
    <w:rsid w:val="001238BC"/>
    <w:rsid w:val="001273C1"/>
    <w:rsid w:val="002129B0"/>
    <w:rsid w:val="00243DA0"/>
    <w:rsid w:val="00295C0C"/>
    <w:rsid w:val="002A04F7"/>
    <w:rsid w:val="002E52EE"/>
    <w:rsid w:val="003262F3"/>
    <w:rsid w:val="00346FDE"/>
    <w:rsid w:val="00386778"/>
    <w:rsid w:val="004B5850"/>
    <w:rsid w:val="004E5035"/>
    <w:rsid w:val="004F5C8E"/>
    <w:rsid w:val="00517215"/>
    <w:rsid w:val="00545041"/>
    <w:rsid w:val="00590B0E"/>
    <w:rsid w:val="005E10F9"/>
    <w:rsid w:val="00685333"/>
    <w:rsid w:val="006969E2"/>
    <w:rsid w:val="006C5ECB"/>
    <w:rsid w:val="006D6776"/>
    <w:rsid w:val="0071603F"/>
    <w:rsid w:val="00741991"/>
    <w:rsid w:val="0076017A"/>
    <w:rsid w:val="00805667"/>
    <w:rsid w:val="0088175F"/>
    <w:rsid w:val="008961F2"/>
    <w:rsid w:val="008B04C1"/>
    <w:rsid w:val="008F0E66"/>
    <w:rsid w:val="008F4E62"/>
    <w:rsid w:val="00987BCC"/>
    <w:rsid w:val="009A3E0F"/>
    <w:rsid w:val="009B5D53"/>
    <w:rsid w:val="00A97CC8"/>
    <w:rsid w:val="00AA4E06"/>
    <w:rsid w:val="00AA528E"/>
    <w:rsid w:val="00AB131D"/>
    <w:rsid w:val="00AF452C"/>
    <w:rsid w:val="00B0209E"/>
    <w:rsid w:val="00B13AE2"/>
    <w:rsid w:val="00BC617C"/>
    <w:rsid w:val="00BE3CD6"/>
    <w:rsid w:val="00C16778"/>
    <w:rsid w:val="00CC4E29"/>
    <w:rsid w:val="00CC612B"/>
    <w:rsid w:val="00D31D4F"/>
    <w:rsid w:val="00DD3056"/>
    <w:rsid w:val="00EA06FB"/>
    <w:rsid w:val="00F42EAE"/>
    <w:rsid w:val="00F535B0"/>
    <w:rsid w:val="00F9769D"/>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EF7A28"/>
  <w15:chartTrackingRefBased/>
  <w15:docId w15:val="{603623A8-E929-2044-B420-E8E17B43C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1F2"/>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szCs w:val="28"/>
    </w:rPr>
  </w:style>
  <w:style w:type="paragraph" w:styleId="Heading2">
    <w:name w:val="heading 2"/>
    <w:basedOn w:val="Normal"/>
    <w:next w:val="Normal"/>
    <w:link w:val="Heading2Char"/>
    <w:uiPriority w:val="9"/>
    <w:unhideWhenUsed/>
    <w:qFormat/>
    <w:rsid w:val="008961F2"/>
    <w:pPr>
      <w:keepNext/>
      <w:keepLines/>
      <w:spacing w:before="360" w:after="120" w:line="240" w:lineRule="auto"/>
      <w:outlineLvl w:val="1"/>
    </w:pPr>
    <w:rPr>
      <w:b/>
      <w:bCs/>
      <w:color w:val="2E74B5" w:themeColor="accent1" w:themeShade="BF"/>
      <w:sz w:val="24"/>
      <w:szCs w:val="24"/>
    </w:rPr>
  </w:style>
  <w:style w:type="paragraph" w:styleId="Heading4">
    <w:name w:val="heading 4"/>
    <w:basedOn w:val="Normal"/>
    <w:next w:val="Normal"/>
    <w:link w:val="Heading4Char"/>
    <w:uiPriority w:val="9"/>
    <w:semiHidden/>
    <w:unhideWhenUsed/>
    <w:qFormat/>
    <w:rsid w:val="008961F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961F2"/>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961F2"/>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961F2"/>
    <w:pPr>
      <w:keepNext/>
      <w:keepLines/>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961F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961F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szCs w:val="38"/>
    </w:rPr>
  </w:style>
  <w:style w:type="character" w:customStyle="1" w:styleId="TitleChar">
    <w:name w:val="Title Char"/>
    <w:basedOn w:val="DefaultParagraphFont"/>
    <w:link w:val="Title"/>
    <w:uiPriority w:val="10"/>
    <w:rPr>
      <w:rFonts w:asciiTheme="majorHAnsi" w:eastAsiaTheme="majorEastAsia" w:hAnsiTheme="majorHAnsi" w:cstheme="majorBidi"/>
      <w:caps/>
      <w:color w:val="1F4E79" w:themeColor="accent1" w:themeShade="80"/>
      <w:kern w:val="28"/>
      <w:sz w:val="38"/>
      <w:szCs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BE3CD6"/>
    <w:pPr>
      <w:numPr>
        <w:ilvl w:val="1"/>
      </w:numPr>
      <w:pBdr>
        <w:left w:val="double" w:sz="18" w:space="4" w:color="1F4E79" w:themeColor="accent1" w:themeShade="80"/>
      </w:pBdr>
      <w:spacing w:before="80" w:after="160" w:line="280" w:lineRule="exact"/>
    </w:pPr>
    <w:rPr>
      <w:b/>
      <w:bCs/>
      <w:color w:val="2E74B5" w:themeColor="accent1" w:themeShade="BF"/>
      <w:sz w:val="24"/>
      <w:szCs w:val="24"/>
    </w:rPr>
  </w:style>
  <w:style w:type="character" w:customStyle="1" w:styleId="SubtitleChar">
    <w:name w:val="Subtitle Char"/>
    <w:basedOn w:val="DefaultParagraphFont"/>
    <w:link w:val="Subtitle"/>
    <w:uiPriority w:val="11"/>
    <w:rsid w:val="00BE3CD6"/>
    <w:rPr>
      <w:b/>
      <w:bCs/>
      <w:color w:val="2E74B5" w:themeColor="accent1" w:themeShade="BF"/>
      <w:sz w:val="24"/>
      <w:szCs w:val="24"/>
    </w:rPr>
  </w:style>
  <w:style w:type="character" w:customStyle="1" w:styleId="Heading1Char">
    <w:name w:val="Heading 1 Char"/>
    <w:basedOn w:val="DefaultParagraphFont"/>
    <w:link w:val="Heading1"/>
    <w:uiPriority w:val="9"/>
    <w:rPr>
      <w:b/>
      <w:bCs/>
      <w:caps/>
      <w:color w:val="1F4E79" w:themeColor="accent1" w:themeShade="80"/>
      <w:sz w:val="28"/>
      <w:szCs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99"/>
    <w:rsid w:val="008961F2"/>
    <w:pPr>
      <w:spacing w:after="160" w:line="264" w:lineRule="auto"/>
      <w:ind w:right="576"/>
    </w:pPr>
    <w:rPr>
      <w:i/>
      <w:iCs/>
      <w:color w:val="595959" w:themeColor="text1" w:themeTint="A6"/>
      <w:sz w:val="16"/>
      <w:szCs w:val="16"/>
    </w:rPr>
  </w:style>
  <w:style w:type="character" w:styleId="PlaceholderText">
    <w:name w:val="Placeholder Text"/>
    <w:basedOn w:val="DefaultParagraphFont"/>
    <w:uiPriority w:val="99"/>
    <w:semiHidden/>
    <w:rsid w:val="008961F2"/>
    <w:rPr>
      <w:color w:val="595959" w:themeColor="text1" w:themeTint="A6"/>
    </w:rPr>
  </w:style>
  <w:style w:type="paragraph" w:styleId="NoSpacing">
    <w:name w:val="No Spacing"/>
    <w:uiPriority w:val="36"/>
    <w:qFormat/>
    <w:pPr>
      <w:spacing w:after="0" w:line="240" w:lineRule="auto"/>
    </w:pPr>
  </w:style>
  <w:style w:type="character" w:customStyle="1" w:styleId="Heading2Char">
    <w:name w:val="Heading 2 Char"/>
    <w:basedOn w:val="DefaultParagraphFont"/>
    <w:link w:val="Heading2"/>
    <w:uiPriority w:val="9"/>
    <w:rsid w:val="008961F2"/>
    <w:rPr>
      <w:b/>
      <w:bCs/>
      <w:color w:val="2E74B5" w:themeColor="accent1" w:themeShade="BF"/>
      <w:sz w:val="24"/>
      <w:szCs w:val="24"/>
    </w:rPr>
  </w:style>
  <w:style w:type="paragraph" w:styleId="ListBullet">
    <w:name w:val="List Bullet"/>
    <w:basedOn w:val="Normal"/>
    <w:uiPriority w:val="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2A04F7"/>
    <w:pPr>
      <w:spacing w:before="200" w:after="0" w:line="240" w:lineRule="auto"/>
      <w:ind w:left="-144"/>
      <w:contextualSpacing/>
    </w:pPr>
    <w:rPr>
      <w:rFonts w:asciiTheme="majorHAnsi" w:eastAsiaTheme="majorEastAsia" w:hAnsiTheme="majorHAnsi" w:cstheme="majorBidi"/>
      <w:noProof/>
      <w:color w:val="1F4E79" w:themeColor="accent1" w:themeShade="80"/>
      <w:sz w:val="20"/>
      <w:szCs w:val="20"/>
    </w:rPr>
  </w:style>
  <w:style w:type="character" w:customStyle="1" w:styleId="FooterChar">
    <w:name w:val="Footer Char"/>
    <w:basedOn w:val="DefaultParagraphFont"/>
    <w:link w:val="Footer"/>
    <w:uiPriority w:val="99"/>
    <w:rsid w:val="002A04F7"/>
    <w:rPr>
      <w:rFonts w:asciiTheme="majorHAnsi" w:eastAsiaTheme="majorEastAsia" w:hAnsiTheme="majorHAnsi" w:cstheme="majorBidi"/>
      <w:noProof/>
      <w:color w:val="1F4E79" w:themeColor="accent1" w:themeShade="80"/>
      <w:sz w:val="20"/>
      <w:szCs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posalTable">
    <w:name w:val="Proposal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FootnoteText">
    <w:name w:val="footnote text"/>
    <w:basedOn w:val="Normal"/>
    <w:link w:val="FootnoteTextChar"/>
    <w:uiPriority w:val="12"/>
    <w:unhideWhenUsed/>
    <w:qFormat/>
    <w:pPr>
      <w:spacing w:before="140" w:after="0" w:line="240" w:lineRule="auto"/>
    </w:pPr>
    <w:rPr>
      <w:i/>
      <w:iCs/>
      <w:sz w:val="14"/>
      <w:szCs w:val="14"/>
    </w:rPr>
  </w:style>
  <w:style w:type="character" w:customStyle="1" w:styleId="FootnoteTextChar">
    <w:name w:val="Footnote Text Char"/>
    <w:basedOn w:val="DefaultParagraphFont"/>
    <w:link w:val="FootnoteText"/>
    <w:uiPriority w:val="12"/>
    <w:rPr>
      <w:i/>
      <w:iCs/>
      <w:sz w:val="14"/>
      <w:szCs w:val="14"/>
    </w:rPr>
  </w:style>
  <w:style w:type="paragraph" w:customStyle="1" w:styleId="TableTextDecimal">
    <w:name w:val="Table Text Decimal"/>
    <w:basedOn w:val="Normal"/>
    <w:uiPriority w:val="12"/>
    <w:qFormat/>
    <w:pPr>
      <w:tabs>
        <w:tab w:val="decimal" w:pos="936"/>
      </w:tabs>
      <w:spacing w:before="120" w:after="120" w:line="240" w:lineRule="auto"/>
    </w:pPr>
  </w:style>
  <w:style w:type="paragraph" w:styleId="Signature">
    <w:name w:val="Signature"/>
    <w:basedOn w:val="Normal"/>
    <w:link w:val="SignatureChar"/>
    <w:uiPriority w:val="12"/>
    <w:unhideWhenUsed/>
    <w:qFormat/>
    <w:pPr>
      <w:spacing w:before="960" w:after="0" w:line="240" w:lineRule="auto"/>
    </w:pPr>
  </w:style>
  <w:style w:type="character" w:customStyle="1" w:styleId="SignatureChar">
    <w:name w:val="Signature Char"/>
    <w:basedOn w:val="DefaultParagraphFont"/>
    <w:link w:val="Signature"/>
    <w:uiPriority w:val="12"/>
  </w:style>
  <w:style w:type="character" w:styleId="Strong">
    <w:name w:val="Strong"/>
    <w:basedOn w:val="DefaultParagraphFont"/>
    <w:uiPriority w:val="22"/>
    <w:unhideWhenUsed/>
    <w:qFormat/>
    <w:rsid w:val="00117948"/>
    <w:rPr>
      <w:b/>
      <w:bCs/>
    </w:rPr>
  </w:style>
  <w:style w:type="character" w:customStyle="1" w:styleId="Heading4Char">
    <w:name w:val="Heading 4 Char"/>
    <w:basedOn w:val="DefaultParagraphFont"/>
    <w:link w:val="Heading4"/>
    <w:uiPriority w:val="9"/>
    <w:semiHidden/>
    <w:rsid w:val="008961F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961F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961F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961F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961F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961F2"/>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961F2"/>
    <w:rPr>
      <w:i/>
      <w:iCs/>
      <w:color w:val="2E74B5" w:themeColor="accent1" w:themeShade="BF"/>
    </w:rPr>
  </w:style>
  <w:style w:type="paragraph" w:styleId="IntenseQuote">
    <w:name w:val="Intense Quote"/>
    <w:basedOn w:val="Normal"/>
    <w:next w:val="Normal"/>
    <w:link w:val="IntenseQuoteChar"/>
    <w:uiPriority w:val="30"/>
    <w:semiHidden/>
    <w:unhideWhenUsed/>
    <w:qFormat/>
    <w:rsid w:val="008961F2"/>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961F2"/>
    <w:rPr>
      <w:i/>
      <w:iCs/>
      <w:color w:val="2E74B5" w:themeColor="accent1" w:themeShade="BF"/>
    </w:rPr>
  </w:style>
  <w:style w:type="character" w:styleId="IntenseReference">
    <w:name w:val="Intense Reference"/>
    <w:basedOn w:val="DefaultParagraphFont"/>
    <w:uiPriority w:val="32"/>
    <w:semiHidden/>
    <w:unhideWhenUsed/>
    <w:qFormat/>
    <w:rsid w:val="008961F2"/>
    <w:rPr>
      <w:b/>
      <w:bCs/>
      <w:caps w:val="0"/>
      <w:smallCaps/>
      <w:color w:val="2E74B5" w:themeColor="accent1" w:themeShade="BF"/>
      <w:spacing w:val="5"/>
    </w:rPr>
  </w:style>
  <w:style w:type="paragraph" w:styleId="BlockText">
    <w:name w:val="Block Text"/>
    <w:basedOn w:val="Normal"/>
    <w:uiPriority w:val="99"/>
    <w:semiHidden/>
    <w:unhideWhenUsed/>
    <w:rsid w:val="008961F2"/>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961F2"/>
    <w:rPr>
      <w:color w:val="D7230D" w:themeColor="accent6" w:themeShade="BF"/>
      <w:u w:val="single"/>
    </w:rPr>
  </w:style>
  <w:style w:type="character" w:customStyle="1" w:styleId="UnresolvedMention1">
    <w:name w:val="Unresolved Mention1"/>
    <w:basedOn w:val="DefaultParagraphFont"/>
    <w:uiPriority w:val="99"/>
    <w:semiHidden/>
    <w:unhideWhenUsed/>
    <w:rsid w:val="008961F2"/>
    <w:rPr>
      <w:color w:val="595959" w:themeColor="text1" w:themeTint="A6"/>
      <w:shd w:val="clear" w:color="auto" w:fill="E1DFDD"/>
    </w:rPr>
  </w:style>
  <w:style w:type="paragraph" w:styleId="ListParagraph">
    <w:name w:val="List Paragraph"/>
    <w:basedOn w:val="Normal"/>
    <w:uiPriority w:val="34"/>
    <w:unhideWhenUsed/>
    <w:qFormat/>
    <w:rsid w:val="00243D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aim/Library/Containers/com.microsoft.Word/Data/Library/Application%20Support/Microsoft/Office/16.0/DTS/Search/%7b1590BAF6-778D-C641-9F83-EB53B55E1407%7dtf02911896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08F586542C5B649A6AD275679FA6C5B"/>
        <w:category>
          <w:name w:val="General"/>
          <w:gallery w:val="placeholder"/>
        </w:category>
        <w:types>
          <w:type w:val="bbPlcHdr"/>
        </w:types>
        <w:behaviors>
          <w:behavior w:val="content"/>
        </w:behaviors>
        <w:guid w:val="{58DA484A-8963-BC4B-97E5-CB0524532F16}"/>
      </w:docPartPr>
      <w:docPartBody>
        <w:p w:rsidR="00000000" w:rsidRDefault="00000000">
          <w:pPr>
            <w:pStyle w:val="108F586542C5B649A6AD275679FA6C5B"/>
          </w:pPr>
          <w:r>
            <w:t>Overview</w:t>
          </w:r>
        </w:p>
      </w:docPartBody>
    </w:docPart>
    <w:docPart>
      <w:docPartPr>
        <w:name w:val="F891ECB5C9ED4143819E0791FD1D823A"/>
        <w:category>
          <w:name w:val="General"/>
          <w:gallery w:val="placeholder"/>
        </w:category>
        <w:types>
          <w:type w:val="bbPlcHdr"/>
        </w:types>
        <w:behaviors>
          <w:behavior w:val="content"/>
        </w:behaviors>
        <w:guid w:val="{E2373D48-6608-7544-9C69-F56126013F70}"/>
      </w:docPartPr>
      <w:docPartBody>
        <w:p w:rsidR="00000000" w:rsidRDefault="00000000">
          <w:pPr>
            <w:pStyle w:val="F891ECB5C9ED4143819E0791FD1D823A"/>
          </w:pPr>
          <w:r>
            <w:rPr>
              <w:rStyle w:val="PlaceholderText"/>
            </w:rPr>
            <w:t>Your Company</w:t>
          </w:r>
        </w:p>
      </w:docPartBody>
    </w:docPart>
    <w:docPart>
      <w:docPartPr>
        <w:name w:val="2A60DDE10540FC4C9F8D2FFB41210282"/>
        <w:category>
          <w:name w:val="General"/>
          <w:gallery w:val="placeholder"/>
        </w:category>
        <w:types>
          <w:type w:val="bbPlcHdr"/>
        </w:types>
        <w:behaviors>
          <w:behavior w:val="content"/>
        </w:behaviors>
        <w:guid w:val="{9A21D29C-F8DF-684A-9D97-CD77C0331266}"/>
      </w:docPartPr>
      <w:docPartBody>
        <w:p w:rsidR="00000000" w:rsidRDefault="00000000">
          <w:pPr>
            <w:pStyle w:val="2A60DDE10540FC4C9F8D2FFB41210282"/>
          </w:pPr>
          <w:r>
            <w:t>The O</w:t>
          </w:r>
          <w:r>
            <w:t>bjective</w:t>
          </w:r>
        </w:p>
      </w:docPartBody>
    </w:docPart>
    <w:docPart>
      <w:docPartPr>
        <w:name w:val="DCD4D2B8A095B8438179489DFEB838AE"/>
        <w:category>
          <w:name w:val="General"/>
          <w:gallery w:val="placeholder"/>
        </w:category>
        <w:types>
          <w:type w:val="bbPlcHdr"/>
        </w:types>
        <w:behaviors>
          <w:behavior w:val="content"/>
        </w:behaviors>
        <w:guid w:val="{A821A0BE-E1F5-7545-A2DA-C0834C632239}"/>
      </w:docPartPr>
      <w:docPartBody>
        <w:p w:rsidR="00000000" w:rsidRDefault="00000000">
          <w:pPr>
            <w:pStyle w:val="DCD4D2B8A095B8438179489DFEB838AE"/>
          </w:pPr>
          <w:r>
            <w:t>Need #1:</w:t>
          </w:r>
        </w:p>
      </w:docPartBody>
    </w:docPart>
    <w:docPart>
      <w:docPartPr>
        <w:name w:val="01C7683DDE84914C8986C32937833A22"/>
        <w:category>
          <w:name w:val="General"/>
          <w:gallery w:val="placeholder"/>
        </w:category>
        <w:types>
          <w:type w:val="bbPlcHdr"/>
        </w:types>
        <w:behaviors>
          <w:behavior w:val="content"/>
        </w:behaviors>
        <w:guid w:val="{2162A17C-3CFE-BC44-B1B3-CED508A7A7C0}"/>
      </w:docPartPr>
      <w:docPartBody>
        <w:p w:rsidR="00000000" w:rsidRDefault="00000000">
          <w:pPr>
            <w:pStyle w:val="01C7683DDE84914C8986C32937833A22"/>
          </w:pPr>
          <w:r>
            <w:t>Nee</w:t>
          </w:r>
          <w:r>
            <w:t>d #2:</w:t>
          </w:r>
        </w:p>
      </w:docPartBody>
    </w:docPart>
    <w:docPart>
      <w:docPartPr>
        <w:name w:val="07273CA453F6B348BD7D6C054CF8D896"/>
        <w:category>
          <w:name w:val="General"/>
          <w:gallery w:val="placeholder"/>
        </w:category>
        <w:types>
          <w:type w:val="bbPlcHdr"/>
        </w:types>
        <w:behaviors>
          <w:behavior w:val="content"/>
        </w:behaviors>
        <w:guid w:val="{C6CEEF3B-ED99-DA43-B916-72D9A4593CBC}"/>
      </w:docPartPr>
      <w:docPartBody>
        <w:p w:rsidR="00000000" w:rsidRDefault="00000000">
          <w:pPr>
            <w:pStyle w:val="07273CA453F6B348BD7D6C054CF8D896"/>
          </w:pPr>
          <w:r>
            <w:t>Need #3:</w:t>
          </w:r>
        </w:p>
      </w:docPartBody>
    </w:docPart>
    <w:docPart>
      <w:docPartPr>
        <w:name w:val="B92F0078D9189148B215F2EFA1752A72"/>
        <w:category>
          <w:name w:val="General"/>
          <w:gallery w:val="placeholder"/>
        </w:category>
        <w:types>
          <w:type w:val="bbPlcHdr"/>
        </w:types>
        <w:behaviors>
          <w:behavior w:val="content"/>
        </w:behaviors>
        <w:guid w:val="{351B61EB-1C6B-D942-9868-D8D37F05F02F}"/>
      </w:docPartPr>
      <w:docPartBody>
        <w:p w:rsidR="00000000" w:rsidRDefault="00000000">
          <w:pPr>
            <w:pStyle w:val="B92F0078D9189148B215F2EFA1752A72"/>
          </w:pPr>
          <w:r>
            <w:t>The Opportunity</w:t>
          </w:r>
        </w:p>
      </w:docPartBody>
    </w:docPart>
    <w:docPart>
      <w:docPartPr>
        <w:name w:val="0EB644446998FD438A2AA043A5C35BD8"/>
        <w:category>
          <w:name w:val="General"/>
          <w:gallery w:val="placeholder"/>
        </w:category>
        <w:types>
          <w:type w:val="bbPlcHdr"/>
        </w:types>
        <w:behaviors>
          <w:behavior w:val="content"/>
        </w:behaviors>
        <w:guid w:val="{3C5A4F1E-F558-E54C-BD8E-B16D909FBBDA}"/>
      </w:docPartPr>
      <w:docPartBody>
        <w:p w:rsidR="00000000" w:rsidRDefault="00000000">
          <w:pPr>
            <w:pStyle w:val="0EB644446998FD438A2AA043A5C35BD8"/>
          </w:pPr>
          <w:r>
            <w:t>Execution Strategy</w:t>
          </w:r>
        </w:p>
      </w:docPartBody>
    </w:docPart>
    <w:docPart>
      <w:docPartPr>
        <w:name w:val="4363577877595E408BD5C7FCEA759CA5"/>
        <w:category>
          <w:name w:val="General"/>
          <w:gallery w:val="placeholder"/>
        </w:category>
        <w:types>
          <w:type w:val="bbPlcHdr"/>
        </w:types>
        <w:behaviors>
          <w:behavior w:val="content"/>
        </w:behaviors>
        <w:guid w:val="{97131190-1E7D-9B40-A768-6D8FFC7934DB}"/>
      </w:docPartPr>
      <w:docPartBody>
        <w:p w:rsidR="00000000" w:rsidRDefault="00000000">
          <w:pPr>
            <w:pStyle w:val="4363577877595E408BD5C7FCEA759CA5"/>
          </w:pPr>
          <w:r>
            <w:t>Resources</w:t>
          </w:r>
        </w:p>
      </w:docPartBody>
    </w:docPart>
    <w:docPart>
      <w:docPartPr>
        <w:name w:val="C922CB4947622640BCC09B37D7C520B0"/>
        <w:category>
          <w:name w:val="General"/>
          <w:gallery w:val="placeholder"/>
        </w:category>
        <w:types>
          <w:type w:val="bbPlcHdr"/>
        </w:types>
        <w:behaviors>
          <w:behavior w:val="content"/>
        </w:behaviors>
        <w:guid w:val="{7945E4C8-5B74-B344-B14D-346C8DFE4E4D}"/>
      </w:docPartPr>
      <w:docPartBody>
        <w:p w:rsidR="00000000" w:rsidRDefault="00000000">
          <w:pPr>
            <w:pStyle w:val="C922CB4947622640BCC09B37D7C520B0"/>
          </w:pPr>
          <w:r>
            <w:t>Project Deliverables</w:t>
          </w:r>
        </w:p>
      </w:docPartBody>
    </w:docPart>
    <w:docPart>
      <w:docPartPr>
        <w:name w:val="E46E7EFF1E074546A2257E59AE2E07A6"/>
        <w:category>
          <w:name w:val="General"/>
          <w:gallery w:val="placeholder"/>
        </w:category>
        <w:types>
          <w:type w:val="bbPlcHdr"/>
        </w:types>
        <w:behaviors>
          <w:behavior w:val="content"/>
        </w:behaviors>
        <w:guid w:val="{4B3929FD-EF8F-F740-BF8B-FD4894185B47}"/>
      </w:docPartPr>
      <w:docPartBody>
        <w:p w:rsidR="00000000" w:rsidRDefault="00000000">
          <w:pPr>
            <w:pStyle w:val="E46E7EFF1E074546A2257E59AE2E07A6"/>
          </w:pPr>
          <w:r>
            <w:t>Following is a complete list of all project deliverables:</w:t>
          </w:r>
        </w:p>
      </w:docPartBody>
    </w:docPart>
    <w:docPart>
      <w:docPartPr>
        <w:name w:val="A3BAA56661227A4EBDE8469B6094D8FC"/>
        <w:category>
          <w:name w:val="General"/>
          <w:gallery w:val="placeholder"/>
        </w:category>
        <w:types>
          <w:type w:val="bbPlcHdr"/>
        </w:types>
        <w:behaviors>
          <w:behavior w:val="content"/>
        </w:behaviors>
        <w:guid w:val="{03FEF9C7-93D5-C449-8FC3-20BDF17CF1CD}"/>
      </w:docPartPr>
      <w:docPartBody>
        <w:p w:rsidR="00000000" w:rsidRDefault="00000000">
          <w:pPr>
            <w:pStyle w:val="A3BAA56661227A4EBDE8469B6094D8FC"/>
          </w:pPr>
          <w:r>
            <w:t>Expected Results</w:t>
          </w:r>
        </w:p>
      </w:docPartBody>
    </w:docPart>
    <w:docPart>
      <w:docPartPr>
        <w:name w:val="AECD1B95DA42DD42AA16D65D8312FF0E"/>
        <w:category>
          <w:name w:val="General"/>
          <w:gallery w:val="placeholder"/>
        </w:category>
        <w:types>
          <w:type w:val="bbPlcHdr"/>
        </w:types>
        <w:behaviors>
          <w:behavior w:val="content"/>
        </w:behaviors>
        <w:guid w:val="{E3B370D9-B43A-7B49-96F3-1E8A229372B7}"/>
      </w:docPartPr>
      <w:docPartBody>
        <w:p w:rsidR="00000000" w:rsidRDefault="00E83502" w:rsidP="00E83502">
          <w:pPr>
            <w:pStyle w:val="AECD1B95DA42DD42AA16D65D8312FF0E"/>
          </w:pPr>
          <w:r>
            <w:t>Deliverable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502"/>
    <w:rsid w:val="00E1195B"/>
    <w:rsid w:val="00E8350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PK"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996D3972257DF40B7279C2300FF2395">
    <w:name w:val="9996D3972257DF40B7279C2300FF2395"/>
  </w:style>
  <w:style w:type="paragraph" w:customStyle="1" w:styleId="E02BE641F330294F9799D2F1A6634FC9">
    <w:name w:val="E02BE641F330294F9799D2F1A6634FC9"/>
  </w:style>
  <w:style w:type="paragraph" w:customStyle="1" w:styleId="4053B2C8B46C444CBBA3DF90BE0DC986">
    <w:name w:val="4053B2C8B46C444CBBA3DF90BE0DC986"/>
  </w:style>
  <w:style w:type="paragraph" w:customStyle="1" w:styleId="D7A189FABC10DA4A89F091A002CC9EF5">
    <w:name w:val="D7A189FABC10DA4A89F091A002CC9EF5"/>
  </w:style>
  <w:style w:type="paragraph" w:customStyle="1" w:styleId="TipText">
    <w:name w:val="Tip Text"/>
    <w:basedOn w:val="Normal"/>
    <w:uiPriority w:val="99"/>
    <w:pPr>
      <w:spacing w:after="160" w:line="264" w:lineRule="auto"/>
      <w:ind w:right="576"/>
    </w:pPr>
    <w:rPr>
      <w:rFonts w:eastAsiaTheme="minorHAnsi"/>
      <w:i/>
      <w:iCs/>
      <w:color w:val="595959" w:themeColor="text1" w:themeTint="A6"/>
      <w:sz w:val="16"/>
      <w:szCs w:val="16"/>
      <w:lang w:val="en-US" w:eastAsia="ja-JP"/>
    </w:rPr>
  </w:style>
  <w:style w:type="paragraph" w:customStyle="1" w:styleId="F7EBB50EB95CC840A3CCA386FD2076CA">
    <w:name w:val="F7EBB50EB95CC840A3CCA386FD2076CA"/>
  </w:style>
  <w:style w:type="paragraph" w:customStyle="1" w:styleId="8C21189031D0F0499A34B83992A8770A">
    <w:name w:val="8C21189031D0F0499A34B83992A8770A"/>
  </w:style>
  <w:style w:type="paragraph" w:customStyle="1" w:styleId="108F586542C5B649A6AD275679FA6C5B">
    <w:name w:val="108F586542C5B649A6AD275679FA6C5B"/>
  </w:style>
  <w:style w:type="paragraph" w:customStyle="1" w:styleId="E51A8C99CA7D38498F7A7711CF1001A1">
    <w:name w:val="E51A8C99CA7D38498F7A7711CF1001A1"/>
  </w:style>
  <w:style w:type="character" w:styleId="PlaceholderText">
    <w:name w:val="Placeholder Text"/>
    <w:basedOn w:val="DefaultParagraphFont"/>
    <w:uiPriority w:val="99"/>
    <w:semiHidden/>
    <w:rPr>
      <w:color w:val="595959" w:themeColor="text1" w:themeTint="A6"/>
    </w:rPr>
  </w:style>
  <w:style w:type="paragraph" w:customStyle="1" w:styleId="F891ECB5C9ED4143819E0791FD1D823A">
    <w:name w:val="F891ECB5C9ED4143819E0791FD1D823A"/>
  </w:style>
  <w:style w:type="paragraph" w:customStyle="1" w:styleId="ED2348E12517C746A33EACD50794E016">
    <w:name w:val="ED2348E12517C746A33EACD50794E016"/>
  </w:style>
  <w:style w:type="paragraph" w:customStyle="1" w:styleId="ABA0700823552A4CBA4AEF42AC51988A">
    <w:name w:val="ABA0700823552A4CBA4AEF42AC51988A"/>
  </w:style>
  <w:style w:type="paragraph" w:customStyle="1" w:styleId="9F9DFF82866F5A4FBFD9E710EAE5A0C5">
    <w:name w:val="9F9DFF82866F5A4FBFD9E710EAE5A0C5"/>
  </w:style>
  <w:style w:type="paragraph" w:customStyle="1" w:styleId="74CF402D72543A4C87B7FDE52AE95EC2">
    <w:name w:val="74CF402D72543A4C87B7FDE52AE95EC2"/>
  </w:style>
  <w:style w:type="paragraph" w:customStyle="1" w:styleId="2A60DDE10540FC4C9F8D2FFB41210282">
    <w:name w:val="2A60DDE10540FC4C9F8D2FFB41210282"/>
  </w:style>
  <w:style w:type="paragraph" w:customStyle="1" w:styleId="014ADCFC2353F349ADEE435014A2E088">
    <w:name w:val="014ADCFC2353F349ADEE435014A2E088"/>
  </w:style>
  <w:style w:type="paragraph" w:customStyle="1" w:styleId="DCD4D2B8A095B8438179489DFEB838AE">
    <w:name w:val="DCD4D2B8A095B8438179489DFEB838AE"/>
  </w:style>
  <w:style w:type="paragraph" w:customStyle="1" w:styleId="C2C16508234C5442B6FF796BCBBB0ED6">
    <w:name w:val="C2C16508234C5442B6FF796BCBBB0ED6"/>
  </w:style>
  <w:style w:type="paragraph" w:customStyle="1" w:styleId="01C7683DDE84914C8986C32937833A22">
    <w:name w:val="01C7683DDE84914C8986C32937833A22"/>
  </w:style>
  <w:style w:type="paragraph" w:customStyle="1" w:styleId="8BD7AC67FF997A44B56E61712F2FEE53">
    <w:name w:val="8BD7AC67FF997A44B56E61712F2FEE53"/>
  </w:style>
  <w:style w:type="paragraph" w:customStyle="1" w:styleId="07273CA453F6B348BD7D6C054CF8D896">
    <w:name w:val="07273CA453F6B348BD7D6C054CF8D896"/>
  </w:style>
  <w:style w:type="paragraph" w:customStyle="1" w:styleId="CCE544726F9D3A44987F4ACF3B5A7638">
    <w:name w:val="CCE544726F9D3A44987F4ACF3B5A7638"/>
  </w:style>
  <w:style w:type="paragraph" w:customStyle="1" w:styleId="B92F0078D9189148B215F2EFA1752A72">
    <w:name w:val="B92F0078D9189148B215F2EFA1752A72"/>
  </w:style>
  <w:style w:type="paragraph" w:customStyle="1" w:styleId="D6E8345A1C38D847862E3090908E5625">
    <w:name w:val="D6E8345A1C38D847862E3090908E5625"/>
  </w:style>
  <w:style w:type="paragraph" w:customStyle="1" w:styleId="721C5C3CF8C5F9418E1EC4C738A53B37">
    <w:name w:val="721C5C3CF8C5F9418E1EC4C738A53B37"/>
  </w:style>
  <w:style w:type="paragraph" w:customStyle="1" w:styleId="BBF3E508DA59534A9D29EE989070162F">
    <w:name w:val="BBF3E508DA59534A9D29EE989070162F"/>
  </w:style>
  <w:style w:type="paragraph" w:customStyle="1" w:styleId="231357DCD9009A48B6519CEC0FDAFB2F">
    <w:name w:val="231357DCD9009A48B6519CEC0FDAFB2F"/>
  </w:style>
  <w:style w:type="paragraph" w:customStyle="1" w:styleId="5F9A82EA5E00A54B89582B8A71515F0F">
    <w:name w:val="5F9A82EA5E00A54B89582B8A71515F0F"/>
  </w:style>
  <w:style w:type="paragraph" w:customStyle="1" w:styleId="5B206B88502F9243B068EB011F2B3A09">
    <w:name w:val="5B206B88502F9243B068EB011F2B3A09"/>
  </w:style>
  <w:style w:type="paragraph" w:customStyle="1" w:styleId="EC5B4FFC7F479347834C160FEB8A61E7">
    <w:name w:val="EC5B4FFC7F479347834C160FEB8A61E7"/>
  </w:style>
  <w:style w:type="paragraph" w:customStyle="1" w:styleId="C89B47418E9F734A998DE1377CDC4B36">
    <w:name w:val="C89B47418E9F734A998DE1377CDC4B36"/>
  </w:style>
  <w:style w:type="paragraph" w:customStyle="1" w:styleId="BB3614CB5196CB479C82E66D193B8E19">
    <w:name w:val="BB3614CB5196CB479C82E66D193B8E19"/>
  </w:style>
  <w:style w:type="paragraph" w:customStyle="1" w:styleId="FB727FECFFF49B429EEC49C42613BC18">
    <w:name w:val="FB727FECFFF49B429EEC49C42613BC18"/>
  </w:style>
  <w:style w:type="paragraph" w:customStyle="1" w:styleId="7A6580292DA4FB42BBA7811E14081CDC">
    <w:name w:val="7A6580292DA4FB42BBA7811E14081CDC"/>
  </w:style>
  <w:style w:type="paragraph" w:customStyle="1" w:styleId="92988B5DEF7F41419F870FE7DB8C7866">
    <w:name w:val="92988B5DEF7F41419F870FE7DB8C7866"/>
  </w:style>
  <w:style w:type="paragraph" w:customStyle="1" w:styleId="AB09B121FF210D4F9217EE89FF393D4A">
    <w:name w:val="AB09B121FF210D4F9217EE89FF393D4A"/>
  </w:style>
  <w:style w:type="paragraph" w:customStyle="1" w:styleId="CBA1E2BBD496594EBE85D76D76220AA0">
    <w:name w:val="CBA1E2BBD496594EBE85D76D76220AA0"/>
  </w:style>
  <w:style w:type="paragraph" w:customStyle="1" w:styleId="EFC7284ED522AE4593D9C28FB9884172">
    <w:name w:val="EFC7284ED522AE4593D9C28FB9884172"/>
  </w:style>
  <w:style w:type="paragraph" w:customStyle="1" w:styleId="F5F5467C193B224F9FA51220046BCC77">
    <w:name w:val="F5F5467C193B224F9FA51220046BCC77"/>
  </w:style>
  <w:style w:type="paragraph" w:customStyle="1" w:styleId="DB24DF3728D32748B88FE38335427B25">
    <w:name w:val="DB24DF3728D32748B88FE38335427B25"/>
  </w:style>
  <w:style w:type="paragraph" w:customStyle="1" w:styleId="E84E50E82B54BF4ABBEC4BDA7A4ADCC9">
    <w:name w:val="E84E50E82B54BF4ABBEC4BDA7A4ADCC9"/>
  </w:style>
  <w:style w:type="paragraph" w:customStyle="1" w:styleId="C3404B9D490D2E469DEE1EEEFE8065E5">
    <w:name w:val="C3404B9D490D2E469DEE1EEEFE8065E5"/>
  </w:style>
  <w:style w:type="paragraph" w:customStyle="1" w:styleId="EC9CEA15A74009458C7F6592372DA637">
    <w:name w:val="EC9CEA15A74009458C7F6592372DA637"/>
  </w:style>
  <w:style w:type="paragraph" w:customStyle="1" w:styleId="5D88B1BD1846D647834BE8FC53262B9F">
    <w:name w:val="5D88B1BD1846D647834BE8FC53262B9F"/>
  </w:style>
  <w:style w:type="paragraph" w:customStyle="1" w:styleId="51D6F7FFE74ECD4C991E3EFBCD913C32">
    <w:name w:val="51D6F7FFE74ECD4C991E3EFBCD913C32"/>
  </w:style>
  <w:style w:type="paragraph" w:customStyle="1" w:styleId="6956DD6DC080EA41B9C93E0C9781E6F9">
    <w:name w:val="6956DD6DC080EA41B9C93E0C9781E6F9"/>
  </w:style>
  <w:style w:type="paragraph" w:customStyle="1" w:styleId="CC1E0C8F1470244C9EFC77B765A02006">
    <w:name w:val="CC1E0C8F1470244C9EFC77B765A02006"/>
  </w:style>
  <w:style w:type="paragraph" w:customStyle="1" w:styleId="BB90E88255A36B48AA425134F019FE32">
    <w:name w:val="BB90E88255A36B48AA425134F019FE32"/>
  </w:style>
  <w:style w:type="paragraph" w:customStyle="1" w:styleId="1C24BB8098FA4A4E971801BDA2C660A5">
    <w:name w:val="1C24BB8098FA4A4E971801BDA2C660A5"/>
  </w:style>
  <w:style w:type="paragraph" w:customStyle="1" w:styleId="60AB0F827C06184CB10BEC4E99D32866">
    <w:name w:val="60AB0F827C06184CB10BEC4E99D32866"/>
  </w:style>
  <w:style w:type="paragraph" w:customStyle="1" w:styleId="5A6ED06840030C4CB81FEF73433FCD32">
    <w:name w:val="5A6ED06840030C4CB81FEF73433FCD32"/>
  </w:style>
  <w:style w:type="paragraph" w:customStyle="1" w:styleId="49A8F7F8A7CF264B9523C9465DA736D0">
    <w:name w:val="49A8F7F8A7CF264B9523C9465DA736D0"/>
  </w:style>
  <w:style w:type="paragraph" w:customStyle="1" w:styleId="3A535EA87E04D4458A0F4E977630694C">
    <w:name w:val="3A535EA87E04D4458A0F4E977630694C"/>
  </w:style>
  <w:style w:type="paragraph" w:customStyle="1" w:styleId="718B181CEDCB1A4B88CAA4B29D7A294A">
    <w:name w:val="718B181CEDCB1A4B88CAA4B29D7A294A"/>
  </w:style>
  <w:style w:type="paragraph" w:customStyle="1" w:styleId="8AD59B61B86B0046B7E2BDA1D2AD8642">
    <w:name w:val="8AD59B61B86B0046B7E2BDA1D2AD8642"/>
  </w:style>
  <w:style w:type="paragraph" w:customStyle="1" w:styleId="928DBCA8033EB848AF7D4E3EB5C87D9E">
    <w:name w:val="928DBCA8033EB848AF7D4E3EB5C87D9E"/>
  </w:style>
  <w:style w:type="paragraph" w:customStyle="1" w:styleId="0EB644446998FD438A2AA043A5C35BD8">
    <w:name w:val="0EB644446998FD438A2AA043A5C35BD8"/>
  </w:style>
  <w:style w:type="paragraph" w:customStyle="1" w:styleId="843FFBF4F1D04145952582EE50B7969B">
    <w:name w:val="843FFBF4F1D04145952582EE50B7969B"/>
  </w:style>
  <w:style w:type="paragraph" w:customStyle="1" w:styleId="F4E21F523BA85A46B2AA7C46559C9902">
    <w:name w:val="F4E21F523BA85A46B2AA7C46559C9902"/>
  </w:style>
  <w:style w:type="paragraph" w:customStyle="1" w:styleId="1D5A5B7CF942F3478D0D23E2F7A1C778">
    <w:name w:val="1D5A5B7CF942F3478D0D23E2F7A1C778"/>
  </w:style>
  <w:style w:type="paragraph" w:customStyle="1" w:styleId="7FB2612FCB8D774AA293B5A6AD597E34">
    <w:name w:val="7FB2612FCB8D774AA293B5A6AD597E34"/>
  </w:style>
  <w:style w:type="paragraph" w:customStyle="1" w:styleId="82830B85D443B846A805C37B6CA8ADA0">
    <w:name w:val="82830B85D443B846A805C37B6CA8ADA0"/>
  </w:style>
  <w:style w:type="paragraph" w:customStyle="1" w:styleId="D7EF1BA6B129D741B0C55368BAB51B22">
    <w:name w:val="D7EF1BA6B129D741B0C55368BAB51B22"/>
  </w:style>
  <w:style w:type="paragraph" w:customStyle="1" w:styleId="4363577877595E408BD5C7FCEA759CA5">
    <w:name w:val="4363577877595E408BD5C7FCEA759CA5"/>
  </w:style>
  <w:style w:type="paragraph" w:customStyle="1" w:styleId="9B9ADBD5A9041A4ABAEB16C52A5BAD92">
    <w:name w:val="9B9ADBD5A9041A4ABAEB16C52A5BAD92"/>
  </w:style>
  <w:style w:type="paragraph" w:customStyle="1" w:styleId="C922CB4947622640BCC09B37D7C520B0">
    <w:name w:val="C922CB4947622640BCC09B37D7C520B0"/>
  </w:style>
  <w:style w:type="paragraph" w:customStyle="1" w:styleId="E46E7EFF1E074546A2257E59AE2E07A6">
    <w:name w:val="E46E7EFF1E074546A2257E59AE2E07A6"/>
  </w:style>
  <w:style w:type="paragraph" w:customStyle="1" w:styleId="0AD25294BB2DAB4BB31C6696F24F3D45">
    <w:name w:val="0AD25294BB2DAB4BB31C6696F24F3D45"/>
  </w:style>
  <w:style w:type="paragraph" w:customStyle="1" w:styleId="5A9894A915D01B41BF9E958AFF6C4FB5">
    <w:name w:val="5A9894A915D01B41BF9E958AFF6C4FB5"/>
  </w:style>
  <w:style w:type="paragraph" w:customStyle="1" w:styleId="5503558485ABE0459349A408488B4F91">
    <w:name w:val="5503558485ABE0459349A408488B4F91"/>
  </w:style>
  <w:style w:type="paragraph" w:customStyle="1" w:styleId="2AB5CE7D2DB2F947B4653A78C60A23E7">
    <w:name w:val="2AB5CE7D2DB2F947B4653A78C60A23E7"/>
  </w:style>
  <w:style w:type="paragraph" w:customStyle="1" w:styleId="21CBF637ACBC6E46BD79EB0A02FB57D5">
    <w:name w:val="21CBF637ACBC6E46BD79EB0A02FB57D5"/>
  </w:style>
  <w:style w:type="paragraph" w:customStyle="1" w:styleId="0BEEE58834ABD040BC4D1913BF8E6C31">
    <w:name w:val="0BEEE58834ABD040BC4D1913BF8E6C31"/>
  </w:style>
  <w:style w:type="paragraph" w:customStyle="1" w:styleId="6D21A5A0809DD648B5DD779DE4C3775D">
    <w:name w:val="6D21A5A0809DD648B5DD779DE4C3775D"/>
  </w:style>
  <w:style w:type="paragraph" w:customStyle="1" w:styleId="E1B1315AC79DC54ABCF57940E5404D02">
    <w:name w:val="E1B1315AC79DC54ABCF57940E5404D02"/>
  </w:style>
  <w:style w:type="paragraph" w:customStyle="1" w:styleId="3DC02DB727B7574295B25F03B29633BB">
    <w:name w:val="3DC02DB727B7574295B25F03B29633BB"/>
  </w:style>
  <w:style w:type="paragraph" w:customStyle="1" w:styleId="89FF0C7D9A25174480B631B4CEB7E070">
    <w:name w:val="89FF0C7D9A25174480B631B4CEB7E070"/>
  </w:style>
  <w:style w:type="paragraph" w:customStyle="1" w:styleId="D61A97E4573AE3469788157225076913">
    <w:name w:val="D61A97E4573AE3469788157225076913"/>
  </w:style>
  <w:style w:type="paragraph" w:customStyle="1" w:styleId="2F13EF0FA1EF664CA1294BD40EA2F73F">
    <w:name w:val="2F13EF0FA1EF664CA1294BD40EA2F73F"/>
  </w:style>
  <w:style w:type="paragraph" w:customStyle="1" w:styleId="3E0B59B8B58E7D43A2C35D04C02B4EE1">
    <w:name w:val="3E0B59B8B58E7D43A2C35D04C02B4EE1"/>
  </w:style>
  <w:style w:type="paragraph" w:customStyle="1" w:styleId="ACED9CDB7F949843A62D614D73A3F80B">
    <w:name w:val="ACED9CDB7F949843A62D614D73A3F80B"/>
  </w:style>
  <w:style w:type="paragraph" w:customStyle="1" w:styleId="CABFFB5B2B1BB040878630992B4FD994">
    <w:name w:val="CABFFB5B2B1BB040878630992B4FD994"/>
  </w:style>
  <w:style w:type="paragraph" w:customStyle="1" w:styleId="0A39DE72CD2564438715785525D33925">
    <w:name w:val="0A39DE72CD2564438715785525D33925"/>
  </w:style>
  <w:style w:type="paragraph" w:customStyle="1" w:styleId="890CEA0E5D6DF149A7E7D5F71FCC0459">
    <w:name w:val="890CEA0E5D6DF149A7E7D5F71FCC0459"/>
  </w:style>
  <w:style w:type="paragraph" w:customStyle="1" w:styleId="4264E614F1A19F42B78F9355FDF14C40">
    <w:name w:val="4264E614F1A19F42B78F9355FDF14C40"/>
  </w:style>
  <w:style w:type="paragraph" w:customStyle="1" w:styleId="888081937A84414287C57180EB26B725">
    <w:name w:val="888081937A84414287C57180EB26B725"/>
  </w:style>
  <w:style w:type="paragraph" w:customStyle="1" w:styleId="524B7BD2DE5E33418F821F902B9453E7">
    <w:name w:val="524B7BD2DE5E33418F821F902B9453E7"/>
  </w:style>
  <w:style w:type="paragraph" w:customStyle="1" w:styleId="6EBE1A548E11E0409724CF4430CDBF48">
    <w:name w:val="6EBE1A548E11E0409724CF4430CDBF48"/>
  </w:style>
  <w:style w:type="paragraph" w:customStyle="1" w:styleId="66BC4FF675CF9D4F972B5C7DA3EB4616">
    <w:name w:val="66BC4FF675CF9D4F972B5C7DA3EB4616"/>
  </w:style>
  <w:style w:type="paragraph" w:customStyle="1" w:styleId="8FDF3856A52D5647A59DB4C00CA16904">
    <w:name w:val="8FDF3856A52D5647A59DB4C00CA16904"/>
  </w:style>
  <w:style w:type="paragraph" w:customStyle="1" w:styleId="A3E962CE8F4D144F9770338A1DB95FB6">
    <w:name w:val="A3E962CE8F4D144F9770338A1DB95FB6"/>
  </w:style>
  <w:style w:type="paragraph" w:customStyle="1" w:styleId="22A94442B85B034C9ED880A017B3A902">
    <w:name w:val="22A94442B85B034C9ED880A017B3A902"/>
  </w:style>
  <w:style w:type="paragraph" w:customStyle="1" w:styleId="8CD83FC0A653DA4DB12165F0670D8801">
    <w:name w:val="8CD83FC0A653DA4DB12165F0670D8801"/>
  </w:style>
  <w:style w:type="paragraph" w:customStyle="1" w:styleId="3636237110883B46AECF166F35697C17">
    <w:name w:val="3636237110883B46AECF166F35697C17"/>
  </w:style>
  <w:style w:type="paragraph" w:customStyle="1" w:styleId="02274CAD6E89B84991BC4149B6160591">
    <w:name w:val="02274CAD6E89B84991BC4149B6160591"/>
  </w:style>
  <w:style w:type="paragraph" w:customStyle="1" w:styleId="07973EA3C233C440BA14ADD41540F886">
    <w:name w:val="07973EA3C233C440BA14ADD41540F886"/>
  </w:style>
  <w:style w:type="paragraph" w:customStyle="1" w:styleId="2327330AE09979479910EF1590403ACD">
    <w:name w:val="2327330AE09979479910EF1590403ACD"/>
  </w:style>
  <w:style w:type="paragraph" w:customStyle="1" w:styleId="A3BAA56661227A4EBDE8469B6094D8FC">
    <w:name w:val="A3BAA56661227A4EBDE8469B6094D8FC"/>
  </w:style>
  <w:style w:type="paragraph" w:customStyle="1" w:styleId="AC907D5115228043B544E8A178ABFEA2">
    <w:name w:val="AC907D5115228043B544E8A178ABFEA2"/>
  </w:style>
  <w:style w:type="paragraph" w:customStyle="1" w:styleId="2C9FFB0F00ACB84B813F97E4CF15207C">
    <w:name w:val="2C9FFB0F00ACB84B813F97E4CF15207C"/>
  </w:style>
  <w:style w:type="paragraph" w:customStyle="1" w:styleId="2D665301AE48E64F9EE348E5B8BC3520">
    <w:name w:val="2D665301AE48E64F9EE348E5B8BC3520"/>
  </w:style>
  <w:style w:type="paragraph" w:customStyle="1" w:styleId="52A70F6A7406CD4880746DB0EDBFA59E">
    <w:name w:val="52A70F6A7406CD4880746DB0EDBFA59E"/>
  </w:style>
  <w:style w:type="paragraph" w:customStyle="1" w:styleId="A40AC4891B37A9469176825D5520C135">
    <w:name w:val="A40AC4891B37A9469176825D5520C135"/>
  </w:style>
  <w:style w:type="paragraph" w:customStyle="1" w:styleId="C5B4A7E465AE324B946B412FFE30ACC3">
    <w:name w:val="C5B4A7E465AE324B946B412FFE30ACC3"/>
  </w:style>
  <w:style w:type="paragraph" w:customStyle="1" w:styleId="6EE6EDA519D85C48A16987652DA6436B">
    <w:name w:val="6EE6EDA519D85C48A16987652DA6436B"/>
  </w:style>
  <w:style w:type="paragraph" w:customStyle="1" w:styleId="4CC2B1F41D6446418B0EC32DC71CC7B0">
    <w:name w:val="4CC2B1F41D6446418B0EC32DC71CC7B0"/>
  </w:style>
  <w:style w:type="paragraph" w:customStyle="1" w:styleId="951EDA0915A441489D99FB753DF8FB04">
    <w:name w:val="951EDA0915A441489D99FB753DF8FB04"/>
  </w:style>
  <w:style w:type="paragraph" w:customStyle="1" w:styleId="206B13B2390D2F478CD25635394FF22C">
    <w:name w:val="206B13B2390D2F478CD25635394FF22C"/>
  </w:style>
  <w:style w:type="paragraph" w:customStyle="1" w:styleId="E79DF5BE831D894F83F3E9ED72F720A6">
    <w:name w:val="E79DF5BE831D894F83F3E9ED72F720A6"/>
  </w:style>
  <w:style w:type="paragraph" w:customStyle="1" w:styleId="C82945A30251724A946B2569218CF70D">
    <w:name w:val="C82945A30251724A946B2569218CF70D"/>
  </w:style>
  <w:style w:type="paragraph" w:customStyle="1" w:styleId="F3ED9B127B6C694BBB433B0D11D17B02">
    <w:name w:val="F3ED9B127B6C694BBB433B0D11D17B02"/>
  </w:style>
  <w:style w:type="paragraph" w:customStyle="1" w:styleId="3D1810CE4F409945B4DB55E12D25CE98">
    <w:name w:val="3D1810CE4F409945B4DB55E12D25CE98"/>
  </w:style>
  <w:style w:type="paragraph" w:customStyle="1" w:styleId="A3FD882025C56A489206AA1ADC8BDB74">
    <w:name w:val="A3FD882025C56A489206AA1ADC8BDB74"/>
  </w:style>
  <w:style w:type="paragraph" w:customStyle="1" w:styleId="D7FDD2EB4E6B2F40A5CE1493D7917454">
    <w:name w:val="D7FDD2EB4E6B2F40A5CE1493D7917454"/>
  </w:style>
  <w:style w:type="paragraph" w:customStyle="1" w:styleId="8C560EB34EDBEF46BCC60AB29F99F30D">
    <w:name w:val="8C560EB34EDBEF46BCC60AB29F99F30D"/>
  </w:style>
  <w:style w:type="paragraph" w:customStyle="1" w:styleId="656287766E540F47A27214594033E921">
    <w:name w:val="656287766E540F47A27214594033E921"/>
  </w:style>
  <w:style w:type="paragraph" w:customStyle="1" w:styleId="0CD3E39B62D3014AAFD7CFD3A61AB9E1">
    <w:name w:val="0CD3E39B62D3014AAFD7CFD3A61AB9E1"/>
  </w:style>
  <w:style w:type="paragraph" w:customStyle="1" w:styleId="A603E9615F837C41860B727D9ABEAFE2">
    <w:name w:val="A603E9615F837C41860B727D9ABEAFE2"/>
  </w:style>
  <w:style w:type="paragraph" w:customStyle="1" w:styleId="4C1867030135AC4D98B7EE3D2CCFBDF2">
    <w:name w:val="4C1867030135AC4D98B7EE3D2CCFBDF2"/>
  </w:style>
  <w:style w:type="paragraph" w:customStyle="1" w:styleId="3DC06F94DE848C47B8A83AB2223C4057">
    <w:name w:val="3DC06F94DE848C47B8A83AB2223C4057"/>
  </w:style>
  <w:style w:type="paragraph" w:customStyle="1" w:styleId="39F74F661E95184B9E5F047EC334B4C9">
    <w:name w:val="39F74F661E95184B9E5F047EC334B4C9"/>
  </w:style>
  <w:style w:type="paragraph" w:customStyle="1" w:styleId="CC5F69052DBEAB469731145E29F67290">
    <w:name w:val="CC5F69052DBEAB469731145E29F67290"/>
  </w:style>
  <w:style w:type="paragraph" w:customStyle="1" w:styleId="E6E29C894C35AA4EA8065FF73D7BB5CF">
    <w:name w:val="E6E29C894C35AA4EA8065FF73D7BB5CF"/>
  </w:style>
  <w:style w:type="paragraph" w:customStyle="1" w:styleId="5F81BAE318041A4BB916CEF10DC8CBD3">
    <w:name w:val="5F81BAE318041A4BB916CEF10DC8CBD3"/>
  </w:style>
  <w:style w:type="paragraph" w:customStyle="1" w:styleId="FE1DFA09A9734B41BB6B3D28DD1BDBE7">
    <w:name w:val="FE1DFA09A9734B41BB6B3D28DD1BDBE7"/>
  </w:style>
  <w:style w:type="paragraph" w:customStyle="1" w:styleId="C4FCD9ED27E35B439A61EA05545C871E">
    <w:name w:val="C4FCD9ED27E35B439A61EA05545C871E"/>
  </w:style>
  <w:style w:type="paragraph" w:customStyle="1" w:styleId="49907EAD88D5D3418D4632E5BC606F74">
    <w:name w:val="49907EAD88D5D3418D4632E5BC606F74"/>
  </w:style>
  <w:style w:type="paragraph" w:customStyle="1" w:styleId="9EF26E50569FA0468686AC96BD424FE3">
    <w:name w:val="9EF26E50569FA0468686AC96BD424FE3"/>
  </w:style>
  <w:style w:type="character" w:styleId="Strong">
    <w:name w:val="Strong"/>
    <w:basedOn w:val="DefaultParagraphFont"/>
    <w:uiPriority w:val="22"/>
    <w:unhideWhenUsed/>
    <w:qFormat/>
    <w:rPr>
      <w:b/>
      <w:bCs/>
    </w:rPr>
  </w:style>
  <w:style w:type="paragraph" w:customStyle="1" w:styleId="31EA7F1FCD8FE54FA5EE3E30D5E65300">
    <w:name w:val="31EA7F1FCD8FE54FA5EE3E30D5E65300"/>
  </w:style>
  <w:style w:type="paragraph" w:customStyle="1" w:styleId="A3BE49FF13374F4DB05C26998A5CC09B">
    <w:name w:val="A3BE49FF13374F4DB05C26998A5CC09B"/>
  </w:style>
  <w:style w:type="paragraph" w:customStyle="1" w:styleId="F5DF4C4A83C0014992094455644B807B">
    <w:name w:val="F5DF4C4A83C0014992094455644B807B"/>
  </w:style>
  <w:style w:type="paragraph" w:customStyle="1" w:styleId="E39D9650AAC23648A14351337D2B9B56">
    <w:name w:val="E39D9650AAC23648A14351337D2B9B56"/>
  </w:style>
  <w:style w:type="paragraph" w:customStyle="1" w:styleId="52EFC63D3CC12D43A2821C746C5F85E0">
    <w:name w:val="52EFC63D3CC12D43A2821C746C5F85E0"/>
  </w:style>
  <w:style w:type="paragraph" w:customStyle="1" w:styleId="1662A21483FF2D4F9226309F8D4E1D47">
    <w:name w:val="1662A21483FF2D4F9226309F8D4E1D47"/>
  </w:style>
  <w:style w:type="paragraph" w:customStyle="1" w:styleId="83946DE02F0AFA4CB0AD7FCDC1871DC6">
    <w:name w:val="83946DE02F0AFA4CB0AD7FCDC1871DC6"/>
  </w:style>
  <w:style w:type="paragraph" w:customStyle="1" w:styleId="1AABB1712C2ADE4789AF17EB80287CAF">
    <w:name w:val="1AABB1712C2ADE4789AF17EB80287CAF"/>
  </w:style>
  <w:style w:type="paragraph" w:customStyle="1" w:styleId="2B84046DABC294408511553EA8FC1DDE">
    <w:name w:val="2B84046DABC294408511553EA8FC1DDE"/>
  </w:style>
  <w:style w:type="paragraph" w:customStyle="1" w:styleId="61AB17037A079A439274EDB33C72F98D">
    <w:name w:val="61AB17037A079A439274EDB33C72F98D"/>
  </w:style>
  <w:style w:type="paragraph" w:customStyle="1" w:styleId="3F3A65DE9AD7DD4BA545D4E7D853562A">
    <w:name w:val="3F3A65DE9AD7DD4BA545D4E7D853562A"/>
  </w:style>
  <w:style w:type="paragraph" w:customStyle="1" w:styleId="679D750FAEEE4E49BB1FBFF5FC30DBC3">
    <w:name w:val="679D750FAEEE4E49BB1FBFF5FC30DBC3"/>
  </w:style>
  <w:style w:type="paragraph" w:customStyle="1" w:styleId="86C62E3069BEFB45A3B96CF6975E634C">
    <w:name w:val="86C62E3069BEFB45A3B96CF6975E634C"/>
  </w:style>
  <w:style w:type="paragraph" w:customStyle="1" w:styleId="4B6F584223A1794D8EE8F7B40E7FCFE3">
    <w:name w:val="4B6F584223A1794D8EE8F7B40E7FCFE3"/>
  </w:style>
  <w:style w:type="paragraph" w:customStyle="1" w:styleId="71A35A6968D13643B32C1C7D93889B8A">
    <w:name w:val="71A35A6968D13643B32C1C7D93889B8A"/>
  </w:style>
  <w:style w:type="paragraph" w:customStyle="1" w:styleId="678A500401F49944BC0FBE85C5BC7BE3">
    <w:name w:val="678A500401F49944BC0FBE85C5BC7BE3"/>
  </w:style>
  <w:style w:type="paragraph" w:customStyle="1" w:styleId="0532635D47BDD944B9D52D6FE0B64751">
    <w:name w:val="0532635D47BDD944B9D52D6FE0B64751"/>
  </w:style>
  <w:style w:type="paragraph" w:customStyle="1" w:styleId="1777B25DD9FD834A86EDA82815F64BD4">
    <w:name w:val="1777B25DD9FD834A86EDA82815F64BD4"/>
  </w:style>
  <w:style w:type="paragraph" w:customStyle="1" w:styleId="180032F0559DD9489855C68BAA43DBEA">
    <w:name w:val="180032F0559DD9489855C68BAA43DBEA"/>
  </w:style>
  <w:style w:type="paragraph" w:customStyle="1" w:styleId="58CB2F4ED82F564996B126022208F6E5">
    <w:name w:val="58CB2F4ED82F564996B126022208F6E5"/>
  </w:style>
  <w:style w:type="paragraph" w:customStyle="1" w:styleId="CF9A8742FAA5B542B25F3793DDD6BE2C">
    <w:name w:val="CF9A8742FAA5B542B25F3793DDD6BE2C"/>
  </w:style>
  <w:style w:type="paragraph" w:customStyle="1" w:styleId="60A0A6ECF6340F45BE7754DB6D956BE5">
    <w:name w:val="60A0A6ECF6340F45BE7754DB6D956BE5"/>
  </w:style>
  <w:style w:type="paragraph" w:customStyle="1" w:styleId="C5492909B163D64CA0D56414E8CA826C">
    <w:name w:val="C5492909B163D64CA0D56414E8CA826C"/>
  </w:style>
  <w:style w:type="paragraph" w:customStyle="1" w:styleId="395499A519522E448E422EC2315F48A8">
    <w:name w:val="395499A519522E448E422EC2315F48A8"/>
  </w:style>
  <w:style w:type="paragraph" w:customStyle="1" w:styleId="0A39F5776E92774EA007E3A92EE5AF98">
    <w:name w:val="0A39F5776E92774EA007E3A92EE5AF98"/>
  </w:style>
  <w:style w:type="paragraph" w:customStyle="1" w:styleId="A54EEBA35D5BC6468CA066ACED85D107">
    <w:name w:val="A54EEBA35D5BC6468CA066ACED85D107"/>
  </w:style>
  <w:style w:type="paragraph" w:customStyle="1" w:styleId="3EB06628F60BF6489FED0C61DDBF3738">
    <w:name w:val="3EB06628F60BF6489FED0C61DDBF3738"/>
  </w:style>
  <w:style w:type="paragraph" w:customStyle="1" w:styleId="B7545C5ED71F394B9FC8425E8532CEDD">
    <w:name w:val="B7545C5ED71F394B9FC8425E8532CEDD"/>
  </w:style>
  <w:style w:type="paragraph" w:customStyle="1" w:styleId="5A412F6195BF424BB87221318ECC1083">
    <w:name w:val="5A412F6195BF424BB87221318ECC1083"/>
  </w:style>
  <w:style w:type="paragraph" w:customStyle="1" w:styleId="91CA272BE5E1214DB5FDA576DACE58A5">
    <w:name w:val="91CA272BE5E1214DB5FDA576DACE58A5"/>
  </w:style>
  <w:style w:type="paragraph" w:customStyle="1" w:styleId="6AB042FCC14A2848AD6BE72790117F34">
    <w:name w:val="6AB042FCC14A2848AD6BE72790117F34"/>
  </w:style>
  <w:style w:type="paragraph" w:customStyle="1" w:styleId="979A44581BBB3A4B9DFF34E3ECC6EDA8">
    <w:name w:val="979A44581BBB3A4B9DFF34E3ECC6EDA8"/>
  </w:style>
  <w:style w:type="paragraph" w:customStyle="1" w:styleId="3DFDAC9839A8E142AAC9D0C2B80C9FB3">
    <w:name w:val="3DFDAC9839A8E142AAC9D0C2B80C9FB3"/>
  </w:style>
  <w:style w:type="paragraph" w:customStyle="1" w:styleId="35C8CA6F43595C42978AE5BD921184A1">
    <w:name w:val="35C8CA6F43595C42978AE5BD921184A1"/>
  </w:style>
  <w:style w:type="paragraph" w:customStyle="1" w:styleId="61B91C9E312CD34FABF7714A62DF4D30">
    <w:name w:val="61B91C9E312CD34FABF7714A62DF4D30"/>
  </w:style>
  <w:style w:type="paragraph" w:customStyle="1" w:styleId="EB2E7247787DCF4BBA7F58E7F81C8F9D">
    <w:name w:val="EB2E7247787DCF4BBA7F58E7F81C8F9D"/>
  </w:style>
  <w:style w:type="paragraph" w:customStyle="1" w:styleId="D233D21AEAB08A419C79CB2028F7F0F6">
    <w:name w:val="D233D21AEAB08A419C79CB2028F7F0F6"/>
  </w:style>
  <w:style w:type="paragraph" w:customStyle="1" w:styleId="5899916245205F47A155F832CB40124F">
    <w:name w:val="5899916245205F47A155F832CB40124F"/>
  </w:style>
  <w:style w:type="paragraph" w:customStyle="1" w:styleId="2B10FD1DEC436F4DABFAC31F5026EE89">
    <w:name w:val="2B10FD1DEC436F4DABFAC31F5026EE89"/>
  </w:style>
  <w:style w:type="paragraph" w:customStyle="1" w:styleId="F48BA5EE8C071F42BEB3949071FE803E">
    <w:name w:val="F48BA5EE8C071F42BEB3949071FE803E"/>
  </w:style>
  <w:style w:type="paragraph" w:customStyle="1" w:styleId="C88F45150A512D4BA874066C3D1534E2">
    <w:name w:val="C88F45150A512D4BA874066C3D1534E2"/>
  </w:style>
  <w:style w:type="paragraph" w:customStyle="1" w:styleId="BABF5E6696045D4B8D5C6507109F1ECC">
    <w:name w:val="BABF5E6696045D4B8D5C6507109F1ECC"/>
  </w:style>
  <w:style w:type="paragraph" w:customStyle="1" w:styleId="2BC0DD561F3B9A46AC95A79AB4542FFC">
    <w:name w:val="2BC0DD561F3B9A46AC95A79AB4542FFC"/>
  </w:style>
  <w:style w:type="paragraph" w:customStyle="1" w:styleId="DA20F394A257A949B0F90244C0985E86">
    <w:name w:val="DA20F394A257A949B0F90244C0985E86"/>
  </w:style>
  <w:style w:type="paragraph" w:customStyle="1" w:styleId="9D8B498922117A4BB87817B54C0696AE">
    <w:name w:val="9D8B498922117A4BB87817B54C0696AE"/>
  </w:style>
  <w:style w:type="paragraph" w:customStyle="1" w:styleId="2EA856A7E762DF4DBBD4B5CBCDCEB0B3">
    <w:name w:val="2EA856A7E762DF4DBBD4B5CBCDCEB0B3"/>
  </w:style>
  <w:style w:type="paragraph" w:customStyle="1" w:styleId="33EFE30DD4E17C43AFC453A935A3BF7F">
    <w:name w:val="33EFE30DD4E17C43AFC453A935A3BF7F"/>
  </w:style>
  <w:style w:type="paragraph" w:customStyle="1" w:styleId="782657F4A6910341B53BC5BFA974EC1F">
    <w:name w:val="782657F4A6910341B53BC5BFA974EC1F"/>
  </w:style>
  <w:style w:type="paragraph" w:customStyle="1" w:styleId="E8D38753D6C34249A26F36E8FBBCCE4E">
    <w:name w:val="E8D38753D6C34249A26F36E8FBBCCE4E"/>
  </w:style>
  <w:style w:type="paragraph" w:customStyle="1" w:styleId="01DF4DE89CAE6343BCC1BBDAF1908C95">
    <w:name w:val="01DF4DE89CAE6343BCC1BBDAF1908C95"/>
  </w:style>
  <w:style w:type="paragraph" w:customStyle="1" w:styleId="42C78745CAE5D5418C4451CAB2B694F4">
    <w:name w:val="42C78745CAE5D5418C4451CAB2B694F4"/>
  </w:style>
  <w:style w:type="paragraph" w:customStyle="1" w:styleId="E47F48EBB7996945819035D6CD312AB1">
    <w:name w:val="E47F48EBB7996945819035D6CD312AB1"/>
  </w:style>
  <w:style w:type="paragraph" w:customStyle="1" w:styleId="9C42466F422CE44A9963A6706C167188">
    <w:name w:val="9C42466F422CE44A9963A6706C167188"/>
  </w:style>
  <w:style w:type="paragraph" w:customStyle="1" w:styleId="AECD1B95DA42DD42AA16D65D8312FF0E">
    <w:name w:val="AECD1B95DA42DD42AA16D65D8312FF0E"/>
    <w:rsid w:val="00E8350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Services proposal (Business Blue design).dotx</Template>
  <TotalTime>99</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I am</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saim zuberi</cp:lastModifiedBy>
  <cp:revision>3</cp:revision>
  <dcterms:created xsi:type="dcterms:W3CDTF">2022-12-01T00:19:00Z</dcterms:created>
  <dcterms:modified xsi:type="dcterms:W3CDTF">2022-12-02T21:07:00Z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0x010100AA3F7D94069FF64A86F7DFF56D60E3BE</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